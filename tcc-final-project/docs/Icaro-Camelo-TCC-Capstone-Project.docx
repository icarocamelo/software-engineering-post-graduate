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0B1E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14:paraId="5AEA2DB4" w14:textId="77777777" w:rsidR="00DD34C2" w:rsidRPr="00DD34C2" w:rsidRDefault="00DD34C2" w:rsidP="005236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E827E2" w14:textId="77777777" w:rsid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Especialização em Engenharia de </w:t>
      </w:r>
      <w:r w:rsidRPr="00704477">
        <w:rPr>
          <w:rFonts w:ascii="Arial" w:hAnsi="Arial" w:cs="Arial"/>
          <w:b/>
          <w:i/>
          <w:sz w:val="24"/>
          <w:szCs w:val="24"/>
        </w:rPr>
        <w:t>Software</w:t>
      </w:r>
    </w:p>
    <w:p w14:paraId="394EEC9B" w14:textId="77777777" w:rsidR="006512A0" w:rsidRPr="00DD34C2" w:rsidRDefault="006512A0" w:rsidP="005236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14:paraId="23D7D88B" w14:textId="77777777" w:rsidR="00A02440" w:rsidRPr="00577606" w:rsidRDefault="00A02440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2A9B04FE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181B5C78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6CB7130D" w14:textId="77777777" w:rsidR="00065A76" w:rsidRPr="00577606" w:rsidRDefault="00065A76" w:rsidP="00523684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4662C10C" w14:textId="77777777" w:rsidR="00065A76" w:rsidRPr="00577606" w:rsidRDefault="006512A0" w:rsidP="00523684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594D5C8" w14:textId="22D6A114" w:rsidR="00065A76" w:rsidRPr="00577606" w:rsidRDefault="00800714" w:rsidP="00523684">
      <w:pPr>
        <w:jc w:val="center"/>
        <w:rPr>
          <w:sz w:val="38"/>
          <w:szCs w:val="38"/>
        </w:rPr>
      </w:pPr>
      <w:r>
        <w:rPr>
          <w:sz w:val="38"/>
          <w:szCs w:val="38"/>
        </w:rPr>
        <w:t>Saúde++</w:t>
      </w:r>
    </w:p>
    <w:p w14:paraId="49DA2D20" w14:textId="77777777" w:rsidR="00065A76" w:rsidRPr="00577606" w:rsidRDefault="00065A76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52020BCD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338B95E2" w14:textId="77777777" w:rsidR="009D327C" w:rsidRPr="00577606" w:rsidRDefault="009D327C" w:rsidP="00523684">
      <w:pPr>
        <w:pStyle w:val="Livre"/>
        <w:spacing w:before="720"/>
        <w:jc w:val="center"/>
        <w:rPr>
          <w:b/>
          <w:noProof w:val="0"/>
          <w:sz w:val="28"/>
        </w:rPr>
      </w:pPr>
    </w:p>
    <w:p w14:paraId="0D01D3D9" w14:textId="1F774D57" w:rsidR="00065A76" w:rsidRPr="00577606" w:rsidRDefault="0009522D" w:rsidP="00523684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Icaro Ramon Veras Camelo</w:t>
      </w:r>
    </w:p>
    <w:p w14:paraId="1A28F005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2F8CAE88" w14:textId="77777777" w:rsidR="00065A76" w:rsidRPr="00577606" w:rsidRDefault="00065A76" w:rsidP="00523684">
      <w:pPr>
        <w:pStyle w:val="Livre"/>
        <w:spacing w:before="600"/>
        <w:jc w:val="center"/>
        <w:rPr>
          <w:noProof w:val="0"/>
          <w:sz w:val="22"/>
        </w:rPr>
      </w:pPr>
    </w:p>
    <w:p w14:paraId="43107285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69062D5C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2D07027B" w14:textId="77777777" w:rsidR="007D5140" w:rsidRPr="00577606" w:rsidRDefault="007D5140" w:rsidP="00523684">
      <w:pPr>
        <w:pStyle w:val="Livre"/>
        <w:spacing w:before="600"/>
        <w:jc w:val="center"/>
        <w:rPr>
          <w:noProof w:val="0"/>
          <w:sz w:val="22"/>
        </w:rPr>
      </w:pPr>
    </w:p>
    <w:p w14:paraId="00F6FD48" w14:textId="77777777" w:rsidR="00065A76" w:rsidRPr="00577606" w:rsidRDefault="00F46CBE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1E5F6968" w14:textId="78D09194" w:rsidR="00065A76" w:rsidRPr="00577606" w:rsidRDefault="00A4102D" w:rsidP="00523684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</w:t>
      </w:r>
      <w:r w:rsidR="00F46CBE">
        <w:rPr>
          <w:sz w:val="24"/>
          <w:szCs w:val="24"/>
        </w:rPr>
        <w:t xml:space="preserve"> </w:t>
      </w:r>
      <w:r>
        <w:rPr>
          <w:sz w:val="24"/>
          <w:szCs w:val="24"/>
        </w:rPr>
        <w:t>2020</w:t>
      </w:r>
      <w:r w:rsidR="007D5140" w:rsidRPr="00577606">
        <w:rPr>
          <w:sz w:val="24"/>
          <w:szCs w:val="24"/>
        </w:rPr>
        <w:t>.</w:t>
      </w:r>
    </w:p>
    <w:p w14:paraId="4D5B81BD" w14:textId="77777777" w:rsidR="00065A76" w:rsidRPr="00577606" w:rsidRDefault="006512A0" w:rsidP="00523684">
      <w:pPr>
        <w:pStyle w:val="Heading1"/>
        <w:jc w:val="both"/>
        <w:rPr>
          <w:rFonts w:ascii="Times New Roman" w:hAnsi="Times New Roman"/>
        </w:rPr>
      </w:pPr>
      <w:bookmarkStart w:id="5" w:name="_Toc10987126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14:paraId="4A8D1586" w14:textId="77777777" w:rsidR="00065A76" w:rsidRPr="00577606" w:rsidRDefault="00065A76" w:rsidP="00523684">
      <w:pPr>
        <w:pStyle w:val="Subtitle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14:paraId="217FA061" w14:textId="77777777" w:rsidR="00065A76" w:rsidRPr="00577606" w:rsidRDefault="00065A76" w:rsidP="00523684">
      <w:pPr>
        <w:pStyle w:val="TOC1"/>
        <w:tabs>
          <w:tab w:val="right" w:leader="dot" w:pos="8630"/>
        </w:tabs>
        <w:jc w:val="both"/>
      </w:pPr>
    </w:p>
    <w:p w14:paraId="383875E4" w14:textId="77777777" w:rsidR="00653354" w:rsidRPr="008D2F2C" w:rsidRDefault="00065A76">
      <w:pPr>
        <w:pStyle w:val="TOC1"/>
        <w:tabs>
          <w:tab w:val="right" w:leader="dot" w:pos="8305"/>
        </w:tabs>
        <w:rPr>
          <w:rFonts w:ascii="Calibri" w:hAnsi="Calibr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10987126" w:history="1">
        <w:r w:rsidR="00653354" w:rsidRPr="00AA77CB">
          <w:rPr>
            <w:rStyle w:val="Hyperlink"/>
            <w:noProof/>
          </w:rPr>
          <w:t>Trabalho de Conclusão de Curso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2</w:t>
        </w:r>
        <w:r w:rsidR="00653354">
          <w:rPr>
            <w:noProof/>
            <w:webHidden/>
          </w:rPr>
          <w:fldChar w:fldCharType="end"/>
        </w:r>
      </w:hyperlink>
    </w:p>
    <w:p w14:paraId="690F7EB2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7" w:history="1">
        <w:r w:rsidR="00653354" w:rsidRPr="00AA77CB">
          <w:rPr>
            <w:rStyle w:val="Hyperlink"/>
            <w:noProof/>
          </w:rPr>
          <w:t>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Cronograma de trabalho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3</w:t>
        </w:r>
        <w:r w:rsidR="00653354">
          <w:rPr>
            <w:noProof/>
            <w:webHidden/>
          </w:rPr>
          <w:fldChar w:fldCharType="end"/>
        </w:r>
      </w:hyperlink>
    </w:p>
    <w:p w14:paraId="127C6ED3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8" w:history="1">
        <w:r w:rsidR="00653354" w:rsidRPr="00AA77CB">
          <w:rPr>
            <w:rStyle w:val="Hyperlink"/>
            <w:noProof/>
          </w:rPr>
          <w:t>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casos de uso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4</w:t>
        </w:r>
        <w:r w:rsidR="00653354">
          <w:rPr>
            <w:noProof/>
            <w:webHidden/>
          </w:rPr>
          <w:fldChar w:fldCharType="end"/>
        </w:r>
      </w:hyperlink>
    </w:p>
    <w:p w14:paraId="4AB4474E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29" w:history="1">
        <w:r w:rsidR="00653354" w:rsidRPr="00AA77CB">
          <w:rPr>
            <w:rStyle w:val="Hyperlink"/>
            <w:noProof/>
          </w:rPr>
          <w:t>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Especificação de requisitos de interface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_Toc10987129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01204D16" w14:textId="1B370E4E" w:rsidR="00653354" w:rsidRPr="008D2F2C" w:rsidRDefault="007B1C11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0" w:history="1">
        <w:r w:rsidR="00653354" w:rsidRPr="00AA77CB">
          <w:rPr>
            <w:rStyle w:val="Hyperlink"/>
            <w:noProof/>
          </w:rPr>
          <w:t>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Interface de usuário &lt;</w:t>
        </w:r>
        <w:r w:rsidR="0034699F">
          <w:rPr>
            <w:rStyle w:val="Hyperlink"/>
            <w:noProof/>
          </w:rPr>
          <w:t>Manter Usuários</w:t>
        </w:r>
        <w:r w:rsidR="00653354" w:rsidRPr="00AA77CB">
          <w:rPr>
            <w:rStyle w:val="Hyperlink"/>
            <w:noProof/>
          </w:rPr>
          <w:t>&gt;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4F39FEFC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1" w:history="1">
        <w:r w:rsidR="00653354" w:rsidRPr="00AA77CB">
          <w:rPr>
            <w:rStyle w:val="Hyperlink"/>
            <w:noProof/>
          </w:rPr>
          <w:t>3.1.1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7EF7FA03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2" w:history="1">
        <w:r w:rsidR="00653354" w:rsidRPr="00AA77CB">
          <w:rPr>
            <w:rStyle w:val="Hyperlink"/>
            <w:noProof/>
          </w:rPr>
          <w:t>3.1.2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0A3F430C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3" w:history="1">
        <w:r w:rsidR="00653354" w:rsidRPr="00AA77CB">
          <w:rPr>
            <w:rStyle w:val="Hyperlink"/>
            <w:noProof/>
          </w:rPr>
          <w:t>3.1.3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5</w:t>
        </w:r>
        <w:r w:rsidR="00653354">
          <w:rPr>
            <w:noProof/>
            <w:webHidden/>
          </w:rPr>
          <w:fldChar w:fldCharType="end"/>
        </w:r>
      </w:hyperlink>
    </w:p>
    <w:p w14:paraId="37FBE3E0" w14:textId="23787873" w:rsidR="00653354" w:rsidRPr="008D2F2C" w:rsidRDefault="007B1C11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4" w:history="1">
        <w:r w:rsidR="00653354" w:rsidRPr="00AA77CB">
          <w:rPr>
            <w:rStyle w:val="Hyperlink"/>
            <w:noProof/>
          </w:rPr>
          <w:t>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Interface de usuário </w:t>
        </w:r>
        <w:r w:rsidR="00760B8A">
          <w:rPr>
            <w:rStyle w:val="Hyperlink"/>
            <w:noProof/>
          </w:rPr>
          <w:t>“</w:t>
        </w:r>
        <w:r w:rsidR="0034699F">
          <w:rPr>
            <w:rStyle w:val="Hyperlink"/>
            <w:noProof/>
          </w:rPr>
          <w:t>Manter Profissionais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5561CAE9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5" w:history="1">
        <w:r w:rsidR="00653354" w:rsidRPr="00AA77CB">
          <w:rPr>
            <w:rStyle w:val="Hyperlink"/>
            <w:noProof/>
          </w:rPr>
          <w:t>3.2.1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23B231E0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6" w:history="1">
        <w:r w:rsidR="00653354" w:rsidRPr="00AA77CB">
          <w:rPr>
            <w:rStyle w:val="Hyperlink"/>
            <w:noProof/>
          </w:rPr>
          <w:t>3.2.2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06302111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7" w:history="1">
        <w:r w:rsidR="00653354" w:rsidRPr="00AA77CB">
          <w:rPr>
            <w:rStyle w:val="Hyperlink"/>
            <w:noProof/>
          </w:rPr>
          <w:t>3.2.3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6</w:t>
        </w:r>
        <w:r w:rsidR="00653354">
          <w:rPr>
            <w:noProof/>
            <w:webHidden/>
          </w:rPr>
          <w:fldChar w:fldCharType="end"/>
        </w:r>
      </w:hyperlink>
    </w:p>
    <w:p w14:paraId="7F712F9C" w14:textId="5BBDD2E6" w:rsidR="00653354" w:rsidRPr="008D2F2C" w:rsidRDefault="007B1C11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8" w:history="1">
        <w:r w:rsidR="00653354" w:rsidRPr="00AA77CB">
          <w:rPr>
            <w:rStyle w:val="Hyperlink"/>
            <w:noProof/>
          </w:rPr>
          <w:t>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Interface de usuário </w:t>
        </w:r>
        <w:r w:rsidR="00760B8A">
          <w:rPr>
            <w:rStyle w:val="Hyperlink"/>
            <w:noProof/>
          </w:rPr>
          <w:t>“</w:t>
        </w:r>
        <w:r w:rsidR="0034699F">
          <w:rPr>
            <w:rStyle w:val="Hyperlink"/>
            <w:noProof/>
          </w:rPr>
          <w:t>Agendar Consultas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343C7AD8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39" w:history="1">
        <w:r w:rsidR="00653354" w:rsidRPr="00AA77CB">
          <w:rPr>
            <w:rStyle w:val="Hyperlink"/>
            <w:noProof/>
          </w:rPr>
          <w:t>3.3.1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Leiaute sugerido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_Toc10987139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0F417E06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0" w:history="1">
        <w:r w:rsidR="00653354" w:rsidRPr="00AA77CB">
          <w:rPr>
            <w:rStyle w:val="Hyperlink"/>
            <w:noProof/>
          </w:rPr>
          <w:t>3.3.2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Campos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5E8C5F94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1" w:history="1">
        <w:r w:rsidR="00653354" w:rsidRPr="00AA77CB">
          <w:rPr>
            <w:rStyle w:val="Hyperlink"/>
            <w:noProof/>
          </w:rPr>
          <w:t>3.3.3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Comandos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7</w:t>
        </w:r>
        <w:r w:rsidR="00653354">
          <w:rPr>
            <w:noProof/>
            <w:webHidden/>
          </w:rPr>
          <w:fldChar w:fldCharType="end"/>
        </w:r>
      </w:hyperlink>
    </w:p>
    <w:p w14:paraId="4A3BA1D5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2" w:history="1">
        <w:r w:rsidR="00653354" w:rsidRPr="00AA77CB">
          <w:rPr>
            <w:rStyle w:val="Hyperlink"/>
            <w:noProof/>
          </w:rPr>
          <w:t>4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Especificação de requisitos de casos de uso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6CBC45E3" w14:textId="28DC7362" w:rsidR="00653354" w:rsidRPr="008D2F2C" w:rsidRDefault="007B1C11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3" w:history="1">
        <w:r w:rsidR="00653354" w:rsidRPr="00AA77CB">
          <w:rPr>
            <w:rStyle w:val="Hyperlink"/>
            <w:noProof/>
          </w:rPr>
          <w:t>4.1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760B8A">
          <w:rPr>
            <w:rStyle w:val="Hyperlink"/>
            <w:noProof/>
          </w:rPr>
          <w:t>“</w:t>
        </w:r>
        <w:r w:rsidR="0034699F">
          <w:rPr>
            <w:rStyle w:val="Hyperlink"/>
            <w:noProof/>
          </w:rPr>
          <w:t>Manter Usuários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0DD209AF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4" w:history="1">
        <w:r w:rsidR="00653354" w:rsidRPr="00AA77CB">
          <w:rPr>
            <w:rStyle w:val="Hyperlink"/>
            <w:noProof/>
          </w:rPr>
          <w:t>4.1.1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4DCA278F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5" w:history="1">
        <w:r w:rsidR="00653354" w:rsidRPr="00AA77CB">
          <w:rPr>
            <w:rStyle w:val="Hyperlink"/>
            <w:noProof/>
          </w:rPr>
          <w:t>4.1.2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5F5C8080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6" w:history="1">
        <w:r w:rsidR="00653354" w:rsidRPr="00AA77CB">
          <w:rPr>
            <w:rStyle w:val="Hyperlink"/>
            <w:noProof/>
          </w:rPr>
          <w:t>4.1.3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7ABA8962" w14:textId="4E3F6795" w:rsidR="00653354" w:rsidRPr="008D2F2C" w:rsidRDefault="007B1C11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7" w:history="1">
        <w:r w:rsidR="00653354" w:rsidRPr="00AA77CB">
          <w:rPr>
            <w:rStyle w:val="Hyperlink"/>
            <w:noProof/>
          </w:rPr>
          <w:t>4.2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760B8A">
          <w:rPr>
            <w:rStyle w:val="Hyperlink"/>
            <w:noProof/>
          </w:rPr>
          <w:t>“</w:t>
        </w:r>
        <w:r w:rsidR="000E56CA">
          <w:rPr>
            <w:rStyle w:val="Hyperlink"/>
            <w:noProof/>
          </w:rPr>
          <w:t>Manter Profissionais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61358177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8" w:history="1">
        <w:r w:rsidR="00653354" w:rsidRPr="00AA77CB">
          <w:rPr>
            <w:rStyle w:val="Hyperlink"/>
            <w:noProof/>
          </w:rPr>
          <w:t>4.2.1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5CB49EA6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49" w:history="1">
        <w:r w:rsidR="00653354" w:rsidRPr="00AA77CB">
          <w:rPr>
            <w:rStyle w:val="Hyperlink"/>
            <w:noProof/>
          </w:rPr>
          <w:t>4.2.2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_Toc10987149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18374024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0" w:history="1">
        <w:r w:rsidR="00653354" w:rsidRPr="00AA77CB">
          <w:rPr>
            <w:rStyle w:val="Hyperlink"/>
            <w:noProof/>
          </w:rPr>
          <w:t>4.2.3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8</w:t>
        </w:r>
        <w:r w:rsidR="00653354">
          <w:rPr>
            <w:noProof/>
            <w:webHidden/>
          </w:rPr>
          <w:fldChar w:fldCharType="end"/>
        </w:r>
      </w:hyperlink>
    </w:p>
    <w:p w14:paraId="1AA465E5" w14:textId="7DC362BA" w:rsidR="00653354" w:rsidRPr="008D2F2C" w:rsidRDefault="007B1C11">
      <w:pPr>
        <w:pStyle w:val="TOC3"/>
        <w:tabs>
          <w:tab w:val="left" w:pos="10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1" w:history="1">
        <w:r w:rsidR="00653354" w:rsidRPr="00AA77CB">
          <w:rPr>
            <w:rStyle w:val="Hyperlink"/>
            <w:noProof/>
          </w:rPr>
          <w:t>4.3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 xml:space="preserve">Caso de uso </w:t>
        </w:r>
        <w:r w:rsidR="00760B8A">
          <w:rPr>
            <w:rStyle w:val="Hyperlink"/>
            <w:noProof/>
          </w:rPr>
          <w:t>“</w:t>
        </w:r>
        <w:r w:rsidR="000E56CA">
          <w:rPr>
            <w:rStyle w:val="Hyperlink"/>
            <w:noProof/>
          </w:rPr>
          <w:t>Agendar Consultas</w:t>
        </w:r>
        <w:r w:rsidR="00760B8A">
          <w:rPr>
            <w:rStyle w:val="Hyperlink"/>
            <w:noProof/>
          </w:rPr>
          <w:t>”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2FE5BA3D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2" w:history="1">
        <w:r w:rsidR="00653354" w:rsidRPr="00AA77CB">
          <w:rPr>
            <w:rStyle w:val="Hyperlink"/>
            <w:noProof/>
          </w:rPr>
          <w:t>4.3.1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Precondições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_Toc10987152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1B268AE8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3" w:history="1">
        <w:r w:rsidR="00653354" w:rsidRPr="00AA77CB">
          <w:rPr>
            <w:rStyle w:val="Hyperlink"/>
            <w:noProof/>
          </w:rPr>
          <w:t>4.3.2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principal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_Toc10987153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30ABAA78" w14:textId="77777777" w:rsidR="00653354" w:rsidRPr="008D2F2C" w:rsidRDefault="007B1C11">
      <w:pPr>
        <w:pStyle w:val="TOC4"/>
        <w:tabs>
          <w:tab w:val="left" w:pos="14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4" w:history="1">
        <w:r w:rsidR="00653354" w:rsidRPr="00AA77CB">
          <w:rPr>
            <w:rStyle w:val="Hyperlink"/>
            <w:noProof/>
          </w:rPr>
          <w:t>4.3.3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Fluxo alternativo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_Toc10987154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9</w:t>
        </w:r>
        <w:r w:rsidR="00653354">
          <w:rPr>
            <w:noProof/>
            <w:webHidden/>
          </w:rPr>
          <w:fldChar w:fldCharType="end"/>
        </w:r>
      </w:hyperlink>
    </w:p>
    <w:p w14:paraId="44B77C4F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5" w:history="1">
        <w:r w:rsidR="00653354" w:rsidRPr="00AA77CB">
          <w:rPr>
            <w:rStyle w:val="Hyperlink"/>
            <w:noProof/>
          </w:rPr>
          <w:t>5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classes de domínio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_Toc10987155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10</w:t>
        </w:r>
        <w:r w:rsidR="00653354">
          <w:rPr>
            <w:noProof/>
            <w:webHidden/>
          </w:rPr>
          <w:fldChar w:fldCharType="end"/>
        </w:r>
      </w:hyperlink>
    </w:p>
    <w:p w14:paraId="4E28BDD0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6" w:history="1">
        <w:r w:rsidR="00653354" w:rsidRPr="00AA77CB">
          <w:rPr>
            <w:rStyle w:val="Hyperlink"/>
            <w:noProof/>
          </w:rPr>
          <w:t>6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Modelo Entidade-Relacionamento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_Toc10987156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11</w:t>
        </w:r>
        <w:r w:rsidR="00653354">
          <w:rPr>
            <w:noProof/>
            <w:webHidden/>
          </w:rPr>
          <w:fldChar w:fldCharType="end"/>
        </w:r>
      </w:hyperlink>
    </w:p>
    <w:p w14:paraId="0C06A99C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7" w:history="1">
        <w:r w:rsidR="00653354" w:rsidRPr="00AA77CB">
          <w:rPr>
            <w:rStyle w:val="Hyperlink"/>
            <w:noProof/>
          </w:rPr>
          <w:t>7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componentes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_Toc10987157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12</w:t>
        </w:r>
        <w:r w:rsidR="00653354">
          <w:rPr>
            <w:noProof/>
            <w:webHidden/>
          </w:rPr>
          <w:fldChar w:fldCharType="end"/>
        </w:r>
      </w:hyperlink>
    </w:p>
    <w:p w14:paraId="76A57F5D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8" w:history="1">
        <w:r w:rsidR="00653354" w:rsidRPr="00AA77CB">
          <w:rPr>
            <w:rStyle w:val="Hyperlink"/>
            <w:noProof/>
          </w:rPr>
          <w:t>8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Diagrama de implantação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_Toc10987158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13</w:t>
        </w:r>
        <w:r w:rsidR="00653354">
          <w:rPr>
            <w:noProof/>
            <w:webHidden/>
          </w:rPr>
          <w:fldChar w:fldCharType="end"/>
        </w:r>
      </w:hyperlink>
    </w:p>
    <w:p w14:paraId="46140DBE" w14:textId="77777777" w:rsidR="00653354" w:rsidRPr="008D2F2C" w:rsidRDefault="007B1C11">
      <w:pPr>
        <w:pStyle w:val="TOC2"/>
        <w:tabs>
          <w:tab w:val="left" w:pos="6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59" w:history="1">
        <w:r w:rsidR="00653354" w:rsidRPr="00AA77CB">
          <w:rPr>
            <w:rStyle w:val="Hyperlink"/>
            <w:noProof/>
          </w:rPr>
          <w:t>9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Plano de Testes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_Toc10987159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14</w:t>
        </w:r>
        <w:r w:rsidR="00653354">
          <w:rPr>
            <w:noProof/>
            <w:webHidden/>
          </w:rPr>
          <w:fldChar w:fldCharType="end"/>
        </w:r>
      </w:hyperlink>
    </w:p>
    <w:p w14:paraId="0A600EB7" w14:textId="77777777" w:rsidR="00653354" w:rsidRPr="008D2F2C" w:rsidRDefault="007B1C11">
      <w:pPr>
        <w:pStyle w:val="TOC2"/>
        <w:tabs>
          <w:tab w:val="left" w:pos="8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60" w:history="1">
        <w:r w:rsidR="00653354" w:rsidRPr="00AA77CB">
          <w:rPr>
            <w:rStyle w:val="Hyperlink"/>
            <w:noProof/>
          </w:rPr>
          <w:t>10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Estimativa de pontos de função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_Toc10987160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15</w:t>
        </w:r>
        <w:r w:rsidR="00653354">
          <w:rPr>
            <w:noProof/>
            <w:webHidden/>
          </w:rPr>
          <w:fldChar w:fldCharType="end"/>
        </w:r>
      </w:hyperlink>
    </w:p>
    <w:p w14:paraId="22212A0B" w14:textId="77777777" w:rsidR="00653354" w:rsidRPr="008D2F2C" w:rsidRDefault="007B1C11">
      <w:pPr>
        <w:pStyle w:val="TOC2"/>
        <w:tabs>
          <w:tab w:val="left" w:pos="800"/>
          <w:tab w:val="right" w:leader="dot" w:pos="8305"/>
        </w:tabs>
        <w:rPr>
          <w:rFonts w:ascii="Calibri" w:hAnsi="Calibri"/>
          <w:noProof/>
          <w:sz w:val="22"/>
          <w:szCs w:val="22"/>
        </w:rPr>
      </w:pPr>
      <w:hyperlink w:anchor="_Toc10987161" w:history="1">
        <w:r w:rsidR="00653354" w:rsidRPr="00AA77CB">
          <w:rPr>
            <w:rStyle w:val="Hyperlink"/>
            <w:noProof/>
          </w:rPr>
          <w:t>11</w:t>
        </w:r>
        <w:r w:rsidR="00653354" w:rsidRPr="008D2F2C">
          <w:rPr>
            <w:rFonts w:ascii="Calibri" w:hAnsi="Calibri"/>
            <w:noProof/>
            <w:sz w:val="22"/>
            <w:szCs w:val="22"/>
          </w:rPr>
          <w:tab/>
        </w:r>
        <w:r w:rsidR="00653354" w:rsidRPr="00AA77CB">
          <w:rPr>
            <w:rStyle w:val="Hyperlink"/>
            <w:noProof/>
          </w:rPr>
          <w:t>Informações da implementação</w:t>
        </w:r>
        <w:r w:rsidR="00653354">
          <w:rPr>
            <w:noProof/>
            <w:webHidden/>
          </w:rPr>
          <w:tab/>
        </w:r>
        <w:r w:rsidR="00653354">
          <w:rPr>
            <w:noProof/>
            <w:webHidden/>
          </w:rPr>
          <w:fldChar w:fldCharType="begin"/>
        </w:r>
        <w:r w:rsidR="00653354">
          <w:rPr>
            <w:noProof/>
            <w:webHidden/>
          </w:rPr>
          <w:instrText xml:space="preserve"> PAGEREF _Toc10987161 \h </w:instrText>
        </w:r>
        <w:r w:rsidR="00653354">
          <w:rPr>
            <w:noProof/>
            <w:webHidden/>
          </w:rPr>
        </w:r>
        <w:r w:rsidR="00653354">
          <w:rPr>
            <w:noProof/>
            <w:webHidden/>
          </w:rPr>
          <w:fldChar w:fldCharType="separate"/>
        </w:r>
        <w:r w:rsidR="00653354">
          <w:rPr>
            <w:noProof/>
            <w:webHidden/>
          </w:rPr>
          <w:t>16</w:t>
        </w:r>
        <w:r w:rsidR="00653354">
          <w:rPr>
            <w:noProof/>
            <w:webHidden/>
          </w:rPr>
          <w:fldChar w:fldCharType="end"/>
        </w:r>
      </w:hyperlink>
    </w:p>
    <w:p w14:paraId="6D56BE3C" w14:textId="77777777" w:rsidR="00065A76" w:rsidRPr="00577606" w:rsidRDefault="00065A76" w:rsidP="00E97C8F">
      <w:pPr>
        <w:pStyle w:val="BodyText"/>
      </w:pPr>
      <w:r w:rsidRPr="00577606">
        <w:fldChar w:fldCharType="end"/>
      </w:r>
    </w:p>
    <w:p w14:paraId="33CD069F" w14:textId="77777777" w:rsidR="00065A76" w:rsidRDefault="00065A76" w:rsidP="00E97C8F">
      <w:pPr>
        <w:pStyle w:val="BodyText"/>
        <w:rPr>
          <w:snapToGrid w:val="0"/>
        </w:rPr>
      </w:pPr>
    </w:p>
    <w:p w14:paraId="5B83E14B" w14:textId="77777777" w:rsidR="006512A0" w:rsidRDefault="006512A0" w:rsidP="00E97C8F">
      <w:pPr>
        <w:pStyle w:val="BodyText"/>
        <w:rPr>
          <w:snapToGrid w:val="0"/>
        </w:rPr>
      </w:pPr>
    </w:p>
    <w:p w14:paraId="6D66EAC9" w14:textId="77777777" w:rsidR="006512A0" w:rsidRDefault="006512A0" w:rsidP="00E97C8F">
      <w:pPr>
        <w:pStyle w:val="BodyText"/>
        <w:rPr>
          <w:snapToGrid w:val="0"/>
        </w:rPr>
      </w:pPr>
    </w:p>
    <w:p w14:paraId="204A1A7B" w14:textId="77777777" w:rsidR="006512A0" w:rsidRPr="00577606" w:rsidRDefault="006512A0" w:rsidP="00E97C8F">
      <w:pPr>
        <w:pStyle w:val="BodyText"/>
        <w:rPr>
          <w:snapToGrid w:val="0"/>
        </w:rPr>
      </w:pPr>
    </w:p>
    <w:p w14:paraId="55E6A518" w14:textId="77777777" w:rsidR="00065A76" w:rsidRDefault="000D77FF" w:rsidP="00523684">
      <w:pPr>
        <w:pStyle w:val="Heading2"/>
        <w:jc w:val="both"/>
        <w:rPr>
          <w:rFonts w:ascii="Times New Roman" w:hAnsi="Times New Roman"/>
        </w:rPr>
      </w:pPr>
      <w:bookmarkStart w:id="11" w:name="_Toc10987127"/>
      <w:r>
        <w:rPr>
          <w:rFonts w:ascii="Times New Roman" w:hAnsi="Times New Roman"/>
        </w:rPr>
        <w:lastRenderedPageBreak/>
        <w:t>Cronograma de trabalho</w:t>
      </w:r>
      <w:bookmarkEnd w:id="11"/>
    </w:p>
    <w:tbl>
      <w:tblPr>
        <w:tblW w:w="872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235"/>
        <w:gridCol w:w="3701"/>
        <w:gridCol w:w="2551"/>
      </w:tblGrid>
      <w:tr w:rsidR="004D7D33" w14:paraId="52CDE490" w14:textId="77777777" w:rsidTr="004D7D33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D58" w14:textId="77777777" w:rsidR="004D7D33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01A15B" w14:textId="77777777" w:rsidR="004D7D33" w:rsidRDefault="004D7D33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A97F63B" w14:textId="77777777" w:rsidR="004D7D33" w:rsidRDefault="004D7D33">
            <w:pPr>
              <w:snapToGrid w:val="0"/>
              <w:ind w:right="7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Produto / Resultado</w:t>
            </w:r>
          </w:p>
        </w:tc>
      </w:tr>
      <w:tr w:rsidR="004D7D33" w14:paraId="4D3A8836" w14:textId="77777777" w:rsidTr="004D7D33">
        <w:trPr>
          <w:trHeight w:val="264"/>
        </w:trPr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FC64BD1" w14:textId="77777777" w:rsidR="004D7D33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35577328" w14:textId="77777777" w:rsidR="004D7D33" w:rsidRDefault="004D7D33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E9A463" w14:textId="77777777" w:rsidR="004D7D33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C546884" w14:textId="77777777" w:rsidR="004D7D33" w:rsidRDefault="004D7D33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  <w:tr w:rsidR="004D7D33" w14:paraId="62424EAF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6DFC" w14:textId="0D46E741" w:rsidR="004D7D33" w:rsidRPr="007B62EA" w:rsidRDefault="002C0EBD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7B62EA">
              <w:rPr>
                <w:rFonts w:ascii="Arial" w:hAnsi="Arial" w:cs="Arial"/>
                <w:u w:val="single"/>
              </w:rPr>
              <w:t>31</w:t>
            </w:r>
            <w:r w:rsidR="004D7D33" w:rsidRPr="007B62EA">
              <w:rPr>
                <w:rFonts w:ascii="Arial" w:hAnsi="Arial" w:cs="Arial"/>
                <w:u w:val="single"/>
              </w:rPr>
              <w:t>/</w:t>
            </w:r>
            <w:r w:rsidRPr="007B62EA">
              <w:rPr>
                <w:rFonts w:ascii="Arial" w:hAnsi="Arial" w:cs="Arial"/>
                <w:u w:val="single"/>
              </w:rPr>
              <w:t>08</w:t>
            </w:r>
            <w:r w:rsidR="004D7D33" w:rsidRPr="007B62EA">
              <w:rPr>
                <w:rFonts w:ascii="Arial" w:hAnsi="Arial" w:cs="Arial"/>
                <w:u w:val="single"/>
              </w:rPr>
              <w:t>/</w:t>
            </w:r>
            <w:r w:rsidRPr="007B62EA">
              <w:rPr>
                <w:rFonts w:ascii="Arial" w:hAnsi="Arial" w:cs="Arial"/>
                <w:u w:val="single"/>
              </w:rPr>
              <w:t>20</w:t>
            </w:r>
            <w:r w:rsidR="007B62EA" w:rsidRPr="007B62EA">
              <w:rPr>
                <w:rFonts w:ascii="Arial" w:hAnsi="Arial" w:cs="Arial"/>
                <w:u w:val="single"/>
              </w:rPr>
              <w:t>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04BBD" w14:textId="079DD7E0" w:rsidR="004D7D33" w:rsidRPr="000833CD" w:rsidRDefault="000833CD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0833CD">
              <w:rPr>
                <w:rFonts w:ascii="Arial" w:hAnsi="Arial" w:cs="Arial"/>
                <w:u w:val="single"/>
              </w:rPr>
              <w:t>02/09/2020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80C7" w14:textId="282AECCB" w:rsidR="004D7D33" w:rsidRDefault="00F46867" w:rsidP="00F46867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F46867">
              <w:rPr>
                <w:rFonts w:ascii="Arial" w:hAnsi="Arial" w:cs="Arial"/>
              </w:rPr>
              <w:t>Especificação de requisitos de interface</w:t>
            </w:r>
          </w:p>
          <w:p w14:paraId="5AD73A71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ED53" w14:textId="08379936" w:rsidR="004D7D33" w:rsidRPr="00E76448" w:rsidRDefault="00CD1ECD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Definição </w:t>
            </w:r>
            <w:r w:rsidR="00E76448">
              <w:rPr>
                <w:rFonts w:ascii="Arial" w:hAnsi="Arial" w:cs="Arial"/>
              </w:rPr>
              <w:t xml:space="preserve">de leiaute e </w:t>
            </w:r>
            <w:r w:rsidR="00E76448" w:rsidRPr="00E76448">
              <w:rPr>
                <w:rFonts w:ascii="Arial" w:hAnsi="Arial" w:cs="Arial"/>
                <w:i/>
                <w:iCs/>
              </w:rPr>
              <w:t>mock-ups</w:t>
            </w:r>
            <w:r w:rsidR="00E76448">
              <w:rPr>
                <w:rFonts w:ascii="Arial" w:hAnsi="Arial" w:cs="Arial"/>
                <w:i/>
                <w:iCs/>
              </w:rPr>
              <w:t xml:space="preserve"> </w:t>
            </w:r>
            <w:r w:rsidR="00E76448">
              <w:rPr>
                <w:rFonts w:ascii="Arial" w:hAnsi="Arial" w:cs="Arial"/>
              </w:rPr>
              <w:t xml:space="preserve">de </w:t>
            </w:r>
            <w:r w:rsidR="002C7008">
              <w:rPr>
                <w:rFonts w:ascii="Arial" w:hAnsi="Arial" w:cs="Arial"/>
              </w:rPr>
              <w:t>interface gráficas</w:t>
            </w:r>
          </w:p>
        </w:tc>
      </w:tr>
      <w:tr w:rsidR="004D7D33" w14:paraId="3FBBA931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EFF" w14:textId="2F2691D0" w:rsidR="004D7D33" w:rsidRPr="00F36C2B" w:rsidRDefault="00F36C2B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F36C2B">
              <w:rPr>
                <w:rFonts w:ascii="Arial" w:hAnsi="Arial" w:cs="Arial"/>
                <w:u w:val="single"/>
              </w:rPr>
              <w:t>03/09/2020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B3F0" w14:textId="63C6483B" w:rsidR="004D7D33" w:rsidRPr="00F36C2B" w:rsidRDefault="00F36C2B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 w:rsidRPr="00F36C2B">
              <w:rPr>
                <w:rFonts w:ascii="Arial" w:hAnsi="Arial" w:cs="Arial"/>
                <w:u w:val="single"/>
              </w:rPr>
              <w:t>12/09/2020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BB8D" w14:textId="6781E0D2" w:rsidR="001311B5" w:rsidRPr="001311B5" w:rsidRDefault="001311B5" w:rsidP="001311B5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1311B5">
              <w:rPr>
                <w:rFonts w:ascii="Arial" w:hAnsi="Arial" w:cs="Arial"/>
              </w:rPr>
              <w:t>Especificação de requisitos de casos de uso</w:t>
            </w:r>
            <w:r w:rsidR="00945853">
              <w:rPr>
                <w:rFonts w:ascii="Arial" w:hAnsi="Arial" w:cs="Arial"/>
              </w:rPr>
              <w:t xml:space="preserve"> e diagramas de casos de uso</w:t>
            </w:r>
          </w:p>
          <w:p w14:paraId="38D75511" w14:textId="77777777" w:rsidR="004D7D33" w:rsidRDefault="004D7D3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4E82" w14:textId="136AEDF5" w:rsidR="004D7D33" w:rsidRDefault="00AB481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Elicitação e especificação de requisitos</w:t>
            </w:r>
            <w:r w:rsidR="00C764BF">
              <w:rPr>
                <w:rFonts w:ascii="Arial" w:hAnsi="Arial" w:cs="Arial"/>
              </w:rPr>
              <w:t xml:space="preserve"> e diagramas </w:t>
            </w:r>
            <w:r>
              <w:rPr>
                <w:rFonts w:ascii="Arial" w:hAnsi="Arial" w:cs="Arial"/>
              </w:rPr>
              <w:t>de casos de uso</w:t>
            </w:r>
          </w:p>
        </w:tc>
      </w:tr>
      <w:tr w:rsidR="006C52E6" w14:paraId="46F2C90B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A015" w14:textId="090FF467" w:rsidR="006C52E6" w:rsidRDefault="006C52E6" w:rsidP="006C52E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1</w:t>
            </w:r>
            <w:r w:rsidRPr="00F36C2B">
              <w:rPr>
                <w:rFonts w:ascii="Arial" w:hAnsi="Arial" w:cs="Arial"/>
                <w:u w:val="single"/>
              </w:rPr>
              <w:t>3/09/2020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12F5" w14:textId="1323A519" w:rsidR="006C52E6" w:rsidRDefault="006C52E6" w:rsidP="006C52E6">
            <w:pPr>
              <w:snapToGrid w:val="0"/>
              <w:jc w:val="center"/>
              <w:rPr>
                <w:rFonts w:ascii="Arial" w:hAnsi="Arial" w:cs="Arial"/>
              </w:rPr>
            </w:pPr>
            <w:r w:rsidRPr="00F36C2B">
              <w:rPr>
                <w:rFonts w:ascii="Arial" w:hAnsi="Arial" w:cs="Arial"/>
                <w:u w:val="single"/>
              </w:rPr>
              <w:t>1</w:t>
            </w:r>
            <w:r>
              <w:rPr>
                <w:rFonts w:ascii="Arial" w:hAnsi="Arial" w:cs="Arial"/>
                <w:u w:val="single"/>
              </w:rPr>
              <w:t>9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05DD" w14:textId="57A553D7" w:rsidR="006C52E6" w:rsidRDefault="006C52E6" w:rsidP="006C52E6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F637EC">
              <w:rPr>
                <w:rFonts w:ascii="Arial" w:hAnsi="Arial" w:cs="Arial"/>
              </w:rPr>
              <w:t>Diagrama de classes de domínio</w:t>
            </w:r>
          </w:p>
          <w:p w14:paraId="0749C65B" w14:textId="77777777" w:rsidR="006C52E6" w:rsidRDefault="006C52E6" w:rsidP="006C52E6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4715" w14:textId="05046DD8" w:rsidR="006C52E6" w:rsidRDefault="006C52E6" w:rsidP="006C52E6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Modelagem de classes de domínio</w:t>
            </w:r>
          </w:p>
        </w:tc>
      </w:tr>
      <w:tr w:rsidR="00C364D3" w14:paraId="15E323BC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91B8" w14:textId="4DDAA949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Pr="00F36C2B">
              <w:rPr>
                <w:rFonts w:ascii="Arial" w:hAnsi="Arial" w:cs="Arial"/>
                <w:u w:val="single"/>
              </w:rPr>
              <w:t>0/09/2020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412D" w14:textId="21318DF7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Pr="00F36C2B">
              <w:rPr>
                <w:rFonts w:ascii="Arial" w:hAnsi="Arial" w:cs="Arial"/>
                <w:u w:val="single"/>
              </w:rPr>
              <w:t>2/09/2020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FC3E" w14:textId="17FC1CAD" w:rsidR="00C364D3" w:rsidRDefault="00C364D3" w:rsidP="00C364D3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Modelo Entidade-Relacionamento</w:t>
            </w:r>
          </w:p>
          <w:p w14:paraId="0917A667" w14:textId="77777777" w:rsidR="00C364D3" w:rsidRDefault="00C364D3" w:rsidP="00C364D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79A8" w14:textId="16FB2358" w:rsidR="00C364D3" w:rsidRDefault="00C364D3" w:rsidP="00C364D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Modelagem entidade-relacional</w:t>
            </w:r>
          </w:p>
        </w:tc>
      </w:tr>
      <w:tr w:rsidR="00C364D3" w14:paraId="5A03662D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A6F5" w14:textId="27CC2005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Pr="00F36C2B">
              <w:rPr>
                <w:rFonts w:ascii="Arial" w:hAnsi="Arial" w:cs="Arial"/>
                <w:u w:val="single"/>
              </w:rPr>
              <w:t>3/09/2020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DFAC" w14:textId="1F24F4EA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24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4B7" w14:textId="7C7CDA4A" w:rsidR="00C364D3" w:rsidRDefault="00C364D3" w:rsidP="00C364D3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Diagrama de componentes</w:t>
            </w:r>
          </w:p>
          <w:p w14:paraId="6EE68943" w14:textId="77777777" w:rsidR="00C364D3" w:rsidRDefault="00C364D3" w:rsidP="00C364D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C80D" w14:textId="35B12B38" w:rsidR="00C364D3" w:rsidRDefault="00C364D3" w:rsidP="00C364D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Diagramas UML </w:t>
            </w:r>
            <w:r w:rsidRPr="007C78D4">
              <w:rPr>
                <w:rFonts w:ascii="Arial" w:hAnsi="Arial" w:cs="Arial"/>
              </w:rPr>
              <w:t>de componentes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364D3" w14:paraId="441E4CA7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A2D0" w14:textId="7D9B4BDC" w:rsidR="00C364D3" w:rsidRDefault="00A72E2F" w:rsidP="00C364D3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</w:t>
            </w:r>
            <w:r w:rsidR="00B07B0F">
              <w:rPr>
                <w:rFonts w:ascii="Arial" w:hAnsi="Arial" w:cs="Arial"/>
                <w:u w:val="single"/>
              </w:rPr>
              <w:t>4</w:t>
            </w:r>
            <w:r w:rsidR="00C364D3"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F6EE" w14:textId="2DD27A48" w:rsidR="00C364D3" w:rsidRDefault="00C364D3" w:rsidP="00C364D3">
            <w:pPr>
              <w:snapToGrid w:val="0"/>
              <w:jc w:val="center"/>
              <w:rPr>
                <w:rFonts w:ascii="Arial" w:hAnsi="Arial" w:cs="Arial"/>
              </w:rPr>
            </w:pPr>
            <w:r w:rsidRPr="00F36C2B">
              <w:rPr>
                <w:rFonts w:ascii="Arial" w:hAnsi="Arial" w:cs="Arial"/>
                <w:u w:val="single"/>
              </w:rPr>
              <w:t>2</w:t>
            </w:r>
            <w:r w:rsidR="00A72E2F">
              <w:rPr>
                <w:rFonts w:ascii="Arial" w:hAnsi="Arial" w:cs="Arial"/>
                <w:u w:val="single"/>
              </w:rPr>
              <w:t>4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DB7C" w14:textId="5BBCBD6E" w:rsidR="00C364D3" w:rsidRDefault="00C364D3" w:rsidP="00C364D3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Diagrama de implantação</w:t>
            </w:r>
          </w:p>
          <w:p w14:paraId="626AE169" w14:textId="77777777" w:rsidR="00C364D3" w:rsidRDefault="00C364D3" w:rsidP="00C364D3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7048" w14:textId="5309995F" w:rsidR="00C364D3" w:rsidRDefault="00C364D3" w:rsidP="00C364D3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Diagramas UML </w:t>
            </w:r>
            <w:r w:rsidRPr="007C78D4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implantação</w:t>
            </w:r>
          </w:p>
        </w:tc>
      </w:tr>
      <w:tr w:rsidR="00A72E2F" w14:paraId="3091DD03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7BFB" w14:textId="6EAD1819" w:rsidR="00A72E2F" w:rsidRDefault="00A72E2F" w:rsidP="00A72E2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25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39CE" w14:textId="0910B77C" w:rsidR="00A72E2F" w:rsidRDefault="00A72E2F" w:rsidP="00A72E2F">
            <w:pPr>
              <w:snapToGrid w:val="0"/>
              <w:jc w:val="center"/>
              <w:rPr>
                <w:rFonts w:ascii="Arial" w:hAnsi="Arial" w:cs="Arial"/>
              </w:rPr>
            </w:pPr>
            <w:r w:rsidRPr="00F36C2B">
              <w:rPr>
                <w:rFonts w:ascii="Arial" w:hAnsi="Arial" w:cs="Arial"/>
                <w:u w:val="single"/>
              </w:rPr>
              <w:t>2</w:t>
            </w:r>
            <w:r>
              <w:rPr>
                <w:rFonts w:ascii="Arial" w:hAnsi="Arial" w:cs="Arial"/>
                <w:u w:val="single"/>
              </w:rPr>
              <w:t>6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63B6" w14:textId="16636A0F" w:rsidR="00A72E2F" w:rsidRDefault="00A72E2F" w:rsidP="00A72E2F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7C78D4">
              <w:rPr>
                <w:rFonts w:ascii="Arial" w:hAnsi="Arial" w:cs="Arial"/>
              </w:rPr>
              <w:t>Plano de Testes</w:t>
            </w:r>
          </w:p>
          <w:p w14:paraId="4EB008B8" w14:textId="77777777" w:rsidR="00A72E2F" w:rsidRDefault="00A72E2F" w:rsidP="00A72E2F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5F3F" w14:textId="155EF852" w:rsidR="00A72E2F" w:rsidRDefault="00C204B2" w:rsidP="00A72E2F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dos casos de testes</w:t>
            </w:r>
          </w:p>
        </w:tc>
      </w:tr>
      <w:tr w:rsidR="00B07B0F" w14:paraId="0F625EEC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8FDC" w14:textId="18EBB95F" w:rsidR="00B07B0F" w:rsidRDefault="00B07B0F" w:rsidP="00B07B0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28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C79C" w14:textId="58147406" w:rsidR="00B07B0F" w:rsidRDefault="00B07B0F" w:rsidP="00B07B0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30</w:t>
            </w:r>
            <w:r w:rsidRPr="00F36C2B">
              <w:rPr>
                <w:rFonts w:ascii="Arial" w:hAnsi="Arial" w:cs="Arial"/>
                <w:u w:val="single"/>
              </w:rPr>
              <w:t>/09/2020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799A" w14:textId="73F53EA9" w:rsidR="00B07B0F" w:rsidRDefault="00B07B0F" w:rsidP="00B07B0F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 w:rsidRPr="00CD1ECD">
              <w:rPr>
                <w:rFonts w:ascii="Arial" w:hAnsi="Arial" w:cs="Arial"/>
              </w:rPr>
              <w:t>Estimativa de pontos de função</w:t>
            </w:r>
          </w:p>
          <w:p w14:paraId="3D8EB8D3" w14:textId="77777777" w:rsidR="00B07B0F" w:rsidRDefault="00B07B0F" w:rsidP="00B07B0F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531E" w14:textId="6F064290" w:rsidR="00B07B0F" w:rsidRDefault="00B07B0F" w:rsidP="00B07B0F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contendo contagem de pontos de função por caso de uso</w:t>
            </w:r>
          </w:p>
        </w:tc>
      </w:tr>
      <w:tr w:rsidR="00953F66" w14:paraId="747821D4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3FFA" w14:textId="729FA4AA" w:rsidR="00953F66" w:rsidRDefault="00953F66" w:rsidP="00953F6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01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3528" w14:textId="4F3292EB" w:rsidR="00953F66" w:rsidRDefault="00953F66" w:rsidP="00953F66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15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97C" w14:textId="53D80075" w:rsidR="00953F66" w:rsidRDefault="00953F66" w:rsidP="00953F66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Codificação inicial do projeto</w:t>
            </w:r>
          </w:p>
          <w:p w14:paraId="08132788" w14:textId="77777777" w:rsidR="00953F66" w:rsidRDefault="00953F66" w:rsidP="00953F66">
            <w:pPr>
              <w:snapToGrid w:val="0"/>
              <w:ind w:firstLine="5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49B2" w14:textId="79A35A6D" w:rsidR="00953F66" w:rsidRDefault="005163FE" w:rsidP="00953F66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de tecnologias, geração de entidades e schema de banco de dados</w:t>
            </w:r>
          </w:p>
        </w:tc>
      </w:tr>
      <w:tr w:rsidR="00BB0B80" w14:paraId="7A64A3E1" w14:textId="77777777" w:rsidTr="004D7D33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09C" w14:textId="37CE8F46" w:rsidR="00BB0B80" w:rsidRDefault="00BB0B80" w:rsidP="00BB0B80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18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306" w14:textId="14E89BC8" w:rsidR="00BB0B80" w:rsidRDefault="00BB0B80" w:rsidP="00BB0B80">
            <w:pPr>
              <w:snapToGrid w:val="0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18</w:t>
            </w:r>
            <w:r w:rsidRPr="00F36C2B">
              <w:rPr>
                <w:rFonts w:ascii="Arial" w:hAnsi="Arial" w:cs="Arial"/>
                <w:u w:val="single"/>
              </w:rPr>
              <w:t>/</w:t>
            </w:r>
            <w:r>
              <w:rPr>
                <w:rFonts w:ascii="Arial" w:hAnsi="Arial" w:cs="Arial"/>
                <w:u w:val="single"/>
              </w:rPr>
              <w:t>10</w:t>
            </w:r>
            <w:r w:rsidRPr="00F36C2B">
              <w:rPr>
                <w:rFonts w:ascii="Arial" w:hAnsi="Arial" w:cs="Arial"/>
                <w:u w:val="single"/>
              </w:rPr>
              <w:t>/2020</w:t>
            </w:r>
          </w:p>
        </w:tc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5232" w14:textId="34725AE4" w:rsidR="00BB0B80" w:rsidRPr="00337746" w:rsidRDefault="00BB0B80" w:rsidP="00337746">
            <w:pPr>
              <w:numPr>
                <w:ilvl w:val="0"/>
                <w:numId w:val="25"/>
              </w:num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Submissão do</w:t>
            </w:r>
            <w:r w:rsidR="00663E73">
              <w:rPr>
                <w:rFonts w:ascii="Arial" w:hAnsi="Arial" w:cs="Arial"/>
              </w:rPr>
              <w:t xml:space="preserve">s artifatos </w:t>
            </w:r>
            <w:r>
              <w:rPr>
                <w:rFonts w:ascii="Arial" w:hAnsi="Arial" w:cs="Arial"/>
              </w:rPr>
              <w:t>ao client</w:t>
            </w:r>
            <w:r w:rsidR="00337746">
              <w:rPr>
                <w:rFonts w:ascii="Arial" w:hAnsi="Arial" w:cs="Arial"/>
              </w:rPr>
              <w:t>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17A9" w14:textId="5E1B6ABD" w:rsidR="00BB0B80" w:rsidRDefault="00337746" w:rsidP="00BB0B80">
            <w:pPr>
              <w:snapToGrid w:val="0"/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Disponibilizar </w:t>
            </w:r>
            <w:r w:rsidR="00BB0B80">
              <w:rPr>
                <w:rFonts w:ascii="Arial" w:hAnsi="Arial" w:cs="Arial"/>
              </w:rPr>
              <w:t>artefatos</w:t>
            </w:r>
            <w:r>
              <w:rPr>
                <w:rFonts w:ascii="Arial" w:hAnsi="Arial" w:cs="Arial"/>
              </w:rPr>
              <w:t xml:space="preserve"> </w:t>
            </w:r>
            <w:r w:rsidR="00663E73">
              <w:rPr>
                <w:rFonts w:ascii="Arial" w:hAnsi="Arial" w:cs="Arial"/>
              </w:rPr>
              <w:t xml:space="preserve">produzidos </w:t>
            </w:r>
            <w:r>
              <w:rPr>
                <w:rFonts w:ascii="Arial" w:hAnsi="Arial" w:cs="Arial"/>
              </w:rPr>
              <w:t>ao cliente</w:t>
            </w:r>
          </w:p>
        </w:tc>
      </w:tr>
    </w:tbl>
    <w:p w14:paraId="17910898" w14:textId="77777777" w:rsidR="000D77FF" w:rsidRDefault="000D77FF" w:rsidP="00E97C8F">
      <w:pPr>
        <w:pStyle w:val="BodyText"/>
      </w:pPr>
    </w:p>
    <w:p w14:paraId="1B6FF5C7" w14:textId="7EC0A21F" w:rsidR="006512A0" w:rsidRPr="00D31D93" w:rsidRDefault="000D77FF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2" w:name="_Toc10987128"/>
      <w:r>
        <w:rPr>
          <w:rFonts w:ascii="Times New Roman" w:hAnsi="Times New Roman"/>
        </w:rPr>
        <w:lastRenderedPageBreak/>
        <w:t>Diagrama de casos de uso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 w14:paraId="42D1C723" w14:textId="77777777">
        <w:trPr>
          <w:trHeight w:val="568"/>
        </w:trPr>
        <w:tc>
          <w:tcPr>
            <w:tcW w:w="8780" w:type="dxa"/>
          </w:tcPr>
          <w:p w14:paraId="31349981" w14:textId="562D021F" w:rsidR="00065A76" w:rsidRDefault="007B1C11" w:rsidP="00E97C8F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58579614" wp14:editId="78A467BF">
                  <wp:extent cx="5486400" cy="27082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1A4E8" w14:textId="77777777" w:rsidR="006512A0" w:rsidRDefault="006512A0" w:rsidP="00E97C8F">
            <w:pPr>
              <w:pStyle w:val="Tabela"/>
            </w:pPr>
          </w:p>
          <w:p w14:paraId="56503737" w14:textId="77777777" w:rsidR="006512A0" w:rsidRDefault="006512A0" w:rsidP="00E97C8F">
            <w:pPr>
              <w:pStyle w:val="Tabela"/>
            </w:pPr>
          </w:p>
          <w:p w14:paraId="5E631823" w14:textId="77777777" w:rsidR="006512A0" w:rsidRDefault="006512A0" w:rsidP="00E97C8F">
            <w:pPr>
              <w:pStyle w:val="Tabela"/>
            </w:pPr>
          </w:p>
          <w:p w14:paraId="4D36052E" w14:textId="77777777" w:rsidR="006512A0" w:rsidRDefault="006512A0" w:rsidP="00E97C8F">
            <w:pPr>
              <w:pStyle w:val="Tabela"/>
            </w:pPr>
          </w:p>
          <w:p w14:paraId="1D7A106E" w14:textId="77777777" w:rsidR="00D31D93" w:rsidRDefault="00D31D93" w:rsidP="00E97C8F">
            <w:pPr>
              <w:pStyle w:val="Tabela"/>
            </w:pPr>
          </w:p>
          <w:p w14:paraId="7D3E3303" w14:textId="77777777" w:rsidR="00D31D93" w:rsidRDefault="00D31D93" w:rsidP="00E97C8F">
            <w:pPr>
              <w:pStyle w:val="Tabela"/>
            </w:pPr>
          </w:p>
          <w:p w14:paraId="391488D3" w14:textId="77777777" w:rsidR="00D31D93" w:rsidRDefault="00D31D93" w:rsidP="00E97C8F">
            <w:pPr>
              <w:pStyle w:val="Tabela"/>
            </w:pPr>
          </w:p>
          <w:p w14:paraId="0716A282" w14:textId="77777777" w:rsidR="00D31D93" w:rsidRDefault="00D31D93" w:rsidP="00E97C8F">
            <w:pPr>
              <w:pStyle w:val="Tabela"/>
            </w:pPr>
          </w:p>
          <w:p w14:paraId="6090189F" w14:textId="77777777" w:rsidR="00D31D93" w:rsidRDefault="00D31D93" w:rsidP="00E97C8F">
            <w:pPr>
              <w:pStyle w:val="Tabela"/>
            </w:pPr>
          </w:p>
          <w:p w14:paraId="077D8E67" w14:textId="77777777" w:rsidR="00D31D93" w:rsidRDefault="00D31D93" w:rsidP="00E97C8F">
            <w:pPr>
              <w:pStyle w:val="Tabela"/>
            </w:pPr>
          </w:p>
          <w:p w14:paraId="2473F6AC" w14:textId="77777777" w:rsidR="00D31D93" w:rsidRDefault="00D31D93" w:rsidP="00E97C8F">
            <w:pPr>
              <w:pStyle w:val="Tabela"/>
            </w:pPr>
          </w:p>
          <w:p w14:paraId="744A4459" w14:textId="77777777" w:rsidR="00D31D93" w:rsidRDefault="00D31D93" w:rsidP="00E97C8F">
            <w:pPr>
              <w:pStyle w:val="Tabela"/>
            </w:pPr>
          </w:p>
          <w:p w14:paraId="36BB6C67" w14:textId="77777777" w:rsidR="00D31D93" w:rsidRDefault="00D31D93" w:rsidP="00E97C8F">
            <w:pPr>
              <w:pStyle w:val="Tabela"/>
            </w:pPr>
          </w:p>
          <w:p w14:paraId="11CC7586" w14:textId="77777777" w:rsidR="00D31D93" w:rsidRDefault="00D31D93" w:rsidP="00E97C8F">
            <w:pPr>
              <w:pStyle w:val="Tabela"/>
            </w:pPr>
          </w:p>
          <w:p w14:paraId="6FAFB579" w14:textId="6BC55644" w:rsidR="00D31D93" w:rsidRPr="00577606" w:rsidRDefault="00D31D93" w:rsidP="00E97C8F">
            <w:pPr>
              <w:pStyle w:val="Tabela"/>
            </w:pPr>
          </w:p>
        </w:tc>
      </w:tr>
    </w:tbl>
    <w:p w14:paraId="04D15E03" w14:textId="77777777" w:rsidR="006512A0" w:rsidRDefault="006512A0" w:rsidP="00E97C8F">
      <w:pPr>
        <w:pStyle w:val="BodyText"/>
      </w:pPr>
    </w:p>
    <w:p w14:paraId="6F1059D3" w14:textId="77777777" w:rsidR="00065A76" w:rsidRPr="00577606" w:rsidRDefault="00065A76" w:rsidP="00E97C8F">
      <w:pPr>
        <w:pStyle w:val="BodyText"/>
      </w:pPr>
    </w:p>
    <w:p w14:paraId="6152F175" w14:textId="77777777" w:rsidR="00065A76" w:rsidRPr="00577606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3" w:name="_Toc10987129"/>
      <w:r>
        <w:rPr>
          <w:rFonts w:ascii="Times New Roman" w:hAnsi="Times New Roman"/>
        </w:rPr>
        <w:lastRenderedPageBreak/>
        <w:t>Especificação de requisitos de interface</w:t>
      </w:r>
      <w:bookmarkEnd w:id="13"/>
    </w:p>
    <w:p w14:paraId="4605EE72" w14:textId="04FBA8DB" w:rsidR="00065A76" w:rsidRPr="00577606" w:rsidRDefault="00065A76" w:rsidP="00523684">
      <w:pPr>
        <w:pStyle w:val="Heading3"/>
        <w:jc w:val="both"/>
      </w:pPr>
      <w:bookmarkStart w:id="14" w:name="_Toc10987130"/>
      <w:r w:rsidRPr="00577606">
        <w:t xml:space="preserve">Interface de usuário </w:t>
      </w:r>
      <w:r w:rsidR="009B321B">
        <w:t>“</w:t>
      </w:r>
      <w:r w:rsidR="002546C0">
        <w:t>Manter usuários</w:t>
      </w:r>
      <w:bookmarkEnd w:id="14"/>
      <w:r w:rsidR="009B321B">
        <w:t>”</w:t>
      </w:r>
    </w:p>
    <w:p w14:paraId="6C995631" w14:textId="77777777" w:rsidR="00065A76" w:rsidRPr="00577606" w:rsidRDefault="00065A76" w:rsidP="00523684">
      <w:pPr>
        <w:pStyle w:val="Heading4"/>
        <w:jc w:val="both"/>
      </w:pPr>
      <w:bookmarkStart w:id="15" w:name="_Toc10987131"/>
      <w:r w:rsidRPr="00577606">
        <w:t>Leiaute sugerido</w:t>
      </w:r>
      <w:bookmarkEnd w:id="15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065A76" w:rsidRPr="00577606" w14:paraId="153BE5F7" w14:textId="77777777">
        <w:trPr>
          <w:trHeight w:val="645"/>
        </w:trPr>
        <w:tc>
          <w:tcPr>
            <w:tcW w:w="9284" w:type="dxa"/>
          </w:tcPr>
          <w:p w14:paraId="4106C0AE" w14:textId="7BD08F25" w:rsidR="00D501F9" w:rsidRPr="001C694B" w:rsidRDefault="00403F56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t xml:space="preserve">- </w:t>
            </w:r>
            <w:r w:rsidR="00D501F9" w:rsidRPr="001C694B">
              <w:rPr>
                <w:noProof/>
              </w:rPr>
              <w:t>Consulta e exclusão</w:t>
            </w:r>
          </w:p>
          <w:p w14:paraId="04ECA010" w14:textId="7BC44B46" w:rsidR="00D501F9" w:rsidRDefault="00403F56" w:rsidP="00E97C8F">
            <w:pPr>
              <w:pStyle w:val="Tabela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AFBB90" wp14:editId="61E8F0CB">
                  <wp:extent cx="5807076" cy="1555750"/>
                  <wp:effectExtent l="0" t="0" r="0" b="0"/>
                  <wp:docPr id="794437129" name="Picture 7944371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46C55" w14:textId="0B6CC02B" w:rsidR="00065A76" w:rsidRPr="001C694B" w:rsidRDefault="00403F56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t xml:space="preserve">- </w:t>
            </w:r>
            <w:r w:rsidR="00D501F9" w:rsidRPr="001C694B">
              <w:rPr>
                <w:noProof/>
              </w:rPr>
              <w:t xml:space="preserve">Inclusão </w:t>
            </w:r>
            <w:r w:rsidR="00F664D0" w:rsidRPr="001C694B">
              <w:rPr>
                <w:noProof/>
              </w:rPr>
              <w:t>e edição</w:t>
            </w:r>
          </w:p>
          <w:p w14:paraId="58E4DD49" w14:textId="61F4D93C" w:rsidR="009049CD" w:rsidRDefault="009049CD" w:rsidP="00E97C8F">
            <w:pPr>
              <w:pStyle w:val="Tabela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BB67F" wp14:editId="4AC7D944">
                  <wp:extent cx="5807076" cy="3234690"/>
                  <wp:effectExtent l="0" t="0" r="0" b="0"/>
                  <wp:docPr id="1633310204" name="Picture 16333102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323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C7A47" w14:textId="3B5577E2" w:rsidR="009049CD" w:rsidRPr="00577606" w:rsidRDefault="009049CD" w:rsidP="00E97C8F">
            <w:pPr>
              <w:pStyle w:val="Tabela"/>
            </w:pPr>
          </w:p>
        </w:tc>
      </w:tr>
    </w:tbl>
    <w:p w14:paraId="7D59988A" w14:textId="77777777" w:rsidR="00E35884" w:rsidRDefault="00E35884" w:rsidP="00E35884">
      <w:pPr>
        <w:pStyle w:val="Heading4"/>
        <w:numPr>
          <w:ilvl w:val="0"/>
          <w:numId w:val="0"/>
        </w:numPr>
        <w:ind w:left="567"/>
        <w:jc w:val="both"/>
      </w:pPr>
      <w:bookmarkStart w:id="16" w:name="_Toc10987132"/>
    </w:p>
    <w:p w14:paraId="1BEA707D" w14:textId="302B0488" w:rsidR="00065A76" w:rsidRPr="00577606" w:rsidRDefault="00065A76" w:rsidP="00523684">
      <w:pPr>
        <w:pStyle w:val="Heading4"/>
        <w:jc w:val="both"/>
      </w:pPr>
      <w:r w:rsidRPr="00577606">
        <w:t>Campos</w:t>
      </w:r>
      <w:bookmarkEnd w:id="16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75"/>
        <w:gridCol w:w="1843"/>
        <w:gridCol w:w="1418"/>
        <w:gridCol w:w="1134"/>
        <w:gridCol w:w="1134"/>
        <w:gridCol w:w="1324"/>
      </w:tblGrid>
      <w:tr w:rsidR="00065A76" w:rsidRPr="00577606" w14:paraId="13842651" w14:textId="77777777" w:rsidTr="00681A50">
        <w:trPr>
          <w:cantSplit/>
          <w:trHeight w:val="134"/>
        </w:trPr>
        <w:tc>
          <w:tcPr>
            <w:tcW w:w="1063" w:type="dxa"/>
          </w:tcPr>
          <w:p w14:paraId="0BEA3631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275" w:type="dxa"/>
          </w:tcPr>
          <w:p w14:paraId="332DB3EB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843" w:type="dxa"/>
          </w:tcPr>
          <w:p w14:paraId="7B5C0819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418" w:type="dxa"/>
          </w:tcPr>
          <w:p w14:paraId="14AF9D19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134" w:type="dxa"/>
          </w:tcPr>
          <w:p w14:paraId="302A7EDB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1134" w:type="dxa"/>
          </w:tcPr>
          <w:p w14:paraId="695168EE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24" w:type="dxa"/>
          </w:tcPr>
          <w:p w14:paraId="73335656" w14:textId="77777777" w:rsidR="00065A76" w:rsidRPr="00577606" w:rsidRDefault="00065A76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065A76" w:rsidRPr="00577606" w14:paraId="3CDABFDF" w14:textId="77777777" w:rsidTr="00681A50">
        <w:trPr>
          <w:cantSplit/>
        </w:trPr>
        <w:tc>
          <w:tcPr>
            <w:tcW w:w="1063" w:type="dxa"/>
          </w:tcPr>
          <w:p w14:paraId="4FBEBBAE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6332DC46" w14:textId="1D019666" w:rsidR="00065A76" w:rsidRPr="00577606" w:rsidRDefault="00000E20" w:rsidP="00E97C8F">
            <w:pPr>
              <w:pStyle w:val="Tabela"/>
            </w:pPr>
            <w:r>
              <w:t>Nome</w:t>
            </w:r>
          </w:p>
        </w:tc>
        <w:tc>
          <w:tcPr>
            <w:tcW w:w="1843" w:type="dxa"/>
          </w:tcPr>
          <w:p w14:paraId="31395002" w14:textId="2CA951A4" w:rsidR="00065A76" w:rsidRPr="00577606" w:rsidRDefault="00000E20" w:rsidP="00E97C8F">
            <w:pPr>
              <w:pStyle w:val="Tabela"/>
            </w:pPr>
            <w:r>
              <w:t>Nome do usuário</w:t>
            </w:r>
          </w:p>
        </w:tc>
        <w:tc>
          <w:tcPr>
            <w:tcW w:w="1418" w:type="dxa"/>
          </w:tcPr>
          <w:p w14:paraId="7EBF29C0" w14:textId="08EF7F11" w:rsidR="00065A76" w:rsidRPr="00577606" w:rsidRDefault="000E3B50" w:rsidP="00E97C8F">
            <w:pPr>
              <w:pStyle w:val="Tabela"/>
            </w:pPr>
            <w:r>
              <w:t>Maria</w:t>
            </w:r>
          </w:p>
        </w:tc>
        <w:tc>
          <w:tcPr>
            <w:tcW w:w="1134" w:type="dxa"/>
          </w:tcPr>
          <w:p w14:paraId="06B1A077" w14:textId="1C06C7B7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6765B67E" w14:textId="46C59689" w:rsidR="00065A76" w:rsidRPr="00577606" w:rsidRDefault="00AA7581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4416E1A1" w14:textId="1CE91DBD" w:rsidR="005C5584" w:rsidRPr="00577606" w:rsidRDefault="00152136" w:rsidP="00E97C8F">
            <w:pPr>
              <w:pStyle w:val="Tabela"/>
            </w:pPr>
            <w:r w:rsidRPr="00152136">
              <w:t>Texto que variam de 5 a 255.</w:t>
            </w:r>
          </w:p>
        </w:tc>
      </w:tr>
      <w:tr w:rsidR="00065A76" w:rsidRPr="00577606" w14:paraId="7FDC2512" w14:textId="77777777" w:rsidTr="00681A50">
        <w:trPr>
          <w:cantSplit/>
        </w:trPr>
        <w:tc>
          <w:tcPr>
            <w:tcW w:w="1063" w:type="dxa"/>
          </w:tcPr>
          <w:p w14:paraId="2EFF9472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1DEEA95D" w14:textId="2BD87985" w:rsidR="00065A76" w:rsidRPr="00577606" w:rsidRDefault="00AA7581" w:rsidP="00E97C8F">
            <w:pPr>
              <w:pStyle w:val="Tabela"/>
            </w:pPr>
            <w:r>
              <w:t>Sobrenome</w:t>
            </w:r>
          </w:p>
        </w:tc>
        <w:tc>
          <w:tcPr>
            <w:tcW w:w="1843" w:type="dxa"/>
          </w:tcPr>
          <w:p w14:paraId="67E4275B" w14:textId="1B9F2229" w:rsidR="00065A76" w:rsidRPr="00577606" w:rsidRDefault="00AA7581" w:rsidP="00E97C8F">
            <w:pPr>
              <w:pStyle w:val="Tabela"/>
            </w:pPr>
            <w:r>
              <w:t>Sobrenome do usuário</w:t>
            </w:r>
          </w:p>
        </w:tc>
        <w:tc>
          <w:tcPr>
            <w:tcW w:w="1418" w:type="dxa"/>
          </w:tcPr>
          <w:p w14:paraId="36C6AE58" w14:textId="13543839" w:rsidR="00065A76" w:rsidRPr="00577606" w:rsidRDefault="000E3B50" w:rsidP="00E97C8F">
            <w:pPr>
              <w:pStyle w:val="Tabela"/>
            </w:pPr>
            <w:r>
              <w:t>Júlia</w:t>
            </w:r>
          </w:p>
        </w:tc>
        <w:tc>
          <w:tcPr>
            <w:tcW w:w="1134" w:type="dxa"/>
          </w:tcPr>
          <w:p w14:paraId="7F1B291A" w14:textId="396C9B6D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5004C10E" w14:textId="2481036E" w:rsidR="00065A76" w:rsidRPr="00577606" w:rsidRDefault="00AA7581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616F249A" w14:textId="6EDB7E25" w:rsidR="00065A76" w:rsidRPr="00577606" w:rsidRDefault="00152136" w:rsidP="00E97C8F">
            <w:pPr>
              <w:pStyle w:val="Tabela"/>
            </w:pPr>
            <w:r w:rsidRPr="00152136">
              <w:t>Texto que variam de 5 a 255.</w:t>
            </w:r>
          </w:p>
        </w:tc>
      </w:tr>
      <w:tr w:rsidR="00065A76" w:rsidRPr="00577606" w14:paraId="3CCA06C4" w14:textId="77777777" w:rsidTr="00681A50">
        <w:trPr>
          <w:cantSplit/>
        </w:trPr>
        <w:tc>
          <w:tcPr>
            <w:tcW w:w="1063" w:type="dxa"/>
          </w:tcPr>
          <w:p w14:paraId="3B8730C8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4C672B44" w14:textId="26E00816" w:rsidR="00065A76" w:rsidRPr="00577606" w:rsidRDefault="00AA7581" w:rsidP="00E97C8F">
            <w:pPr>
              <w:pStyle w:val="Tabela"/>
            </w:pPr>
            <w:r>
              <w:t>E-mail</w:t>
            </w:r>
          </w:p>
        </w:tc>
        <w:tc>
          <w:tcPr>
            <w:tcW w:w="1843" w:type="dxa"/>
          </w:tcPr>
          <w:p w14:paraId="2CF3BBE7" w14:textId="4BC5FE84" w:rsidR="00065A76" w:rsidRPr="00577606" w:rsidRDefault="00024B5C" w:rsidP="00E97C8F">
            <w:pPr>
              <w:pStyle w:val="Tabela"/>
            </w:pPr>
            <w:r>
              <w:t>E-mail do usuário</w:t>
            </w:r>
          </w:p>
        </w:tc>
        <w:tc>
          <w:tcPr>
            <w:tcW w:w="1418" w:type="dxa"/>
          </w:tcPr>
          <w:p w14:paraId="1D7C4B7C" w14:textId="6EF1772E" w:rsidR="00065A76" w:rsidRPr="00713E7D" w:rsidRDefault="000E3B50" w:rsidP="004179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 w:rsidRPr="00713E7D">
              <w:rPr>
                <w:sz w:val="24"/>
                <w:szCs w:val="24"/>
              </w:rPr>
              <w:t>maria.julia@doctor.net</w:t>
            </w:r>
          </w:p>
        </w:tc>
        <w:tc>
          <w:tcPr>
            <w:tcW w:w="1134" w:type="dxa"/>
          </w:tcPr>
          <w:p w14:paraId="4468A139" w14:textId="641363E5" w:rsidR="00065A76" w:rsidRPr="00577606" w:rsidRDefault="00F148FE" w:rsidP="00E97C8F">
            <w:pPr>
              <w:pStyle w:val="Tabela"/>
            </w:pPr>
            <w:r w:rsidRPr="00F148FE">
              <w:t>/\S+@\S+\.\S+/</w:t>
            </w:r>
          </w:p>
        </w:tc>
        <w:tc>
          <w:tcPr>
            <w:tcW w:w="1134" w:type="dxa"/>
          </w:tcPr>
          <w:p w14:paraId="7CFDE4FD" w14:textId="3A2187FD" w:rsidR="00065A76" w:rsidRPr="00577606" w:rsidRDefault="00024B5C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3346C395" w14:textId="7308DB1C" w:rsidR="00065A76" w:rsidRPr="00577606" w:rsidRDefault="00152136" w:rsidP="00E97C8F">
            <w:pPr>
              <w:pStyle w:val="Tabela"/>
            </w:pPr>
            <w:r w:rsidRPr="00152136">
              <w:t>Texto que variam de 5 a 255</w:t>
            </w:r>
            <w:r>
              <w:t>, contendo @ e</w:t>
            </w:r>
            <w:r w:rsidR="000D24EC">
              <w:t xml:space="preserve"> ‘ . ‘</w:t>
            </w:r>
          </w:p>
        </w:tc>
      </w:tr>
      <w:tr w:rsidR="00065A76" w:rsidRPr="00577606" w14:paraId="2836AF8B" w14:textId="77777777" w:rsidTr="00681A50">
        <w:trPr>
          <w:cantSplit/>
        </w:trPr>
        <w:tc>
          <w:tcPr>
            <w:tcW w:w="1063" w:type="dxa"/>
          </w:tcPr>
          <w:p w14:paraId="2D726CAA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19BF78F9" w14:textId="369EF5C6" w:rsidR="00065A76" w:rsidRPr="00577606" w:rsidRDefault="00AA7581" w:rsidP="00E97C8F">
            <w:pPr>
              <w:pStyle w:val="Tabela"/>
            </w:pPr>
            <w:r>
              <w:t>Idioma</w:t>
            </w:r>
          </w:p>
        </w:tc>
        <w:tc>
          <w:tcPr>
            <w:tcW w:w="1843" w:type="dxa"/>
          </w:tcPr>
          <w:p w14:paraId="6190994F" w14:textId="401CF465" w:rsidR="00065A76" w:rsidRPr="00577606" w:rsidRDefault="00024B5C" w:rsidP="00E97C8F">
            <w:pPr>
              <w:pStyle w:val="Tabela"/>
            </w:pPr>
            <w:r>
              <w:t>Idioma de preferência</w:t>
            </w:r>
          </w:p>
        </w:tc>
        <w:tc>
          <w:tcPr>
            <w:tcW w:w="1418" w:type="dxa"/>
          </w:tcPr>
          <w:p w14:paraId="03565607" w14:textId="69978CB1" w:rsidR="00065A76" w:rsidRPr="00577606" w:rsidRDefault="001A5A81" w:rsidP="00E97C8F">
            <w:pPr>
              <w:pStyle w:val="Tabela"/>
            </w:pPr>
            <w:r>
              <w:t>Português, Inglês</w:t>
            </w:r>
          </w:p>
        </w:tc>
        <w:tc>
          <w:tcPr>
            <w:tcW w:w="1134" w:type="dxa"/>
          </w:tcPr>
          <w:p w14:paraId="222EF45B" w14:textId="796C65B4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7E61082B" w14:textId="1FCE573A" w:rsidR="00065A76" w:rsidRPr="00577606" w:rsidRDefault="00024B5C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6B8353E7" w14:textId="3EBE9BD6" w:rsidR="00065A76" w:rsidRPr="00577606" w:rsidRDefault="000D24EC" w:rsidP="00E97C8F">
            <w:pPr>
              <w:pStyle w:val="Tabela"/>
            </w:pPr>
            <w:r w:rsidRPr="000D24EC">
              <w:t>Texto que variam de 5 a 255.</w:t>
            </w:r>
          </w:p>
        </w:tc>
      </w:tr>
      <w:tr w:rsidR="00065A76" w:rsidRPr="00577606" w14:paraId="20C3E397" w14:textId="77777777" w:rsidTr="00681A50">
        <w:trPr>
          <w:cantSplit/>
        </w:trPr>
        <w:tc>
          <w:tcPr>
            <w:tcW w:w="1063" w:type="dxa"/>
          </w:tcPr>
          <w:p w14:paraId="54F92D41" w14:textId="77777777" w:rsidR="00065A76" w:rsidRPr="00577606" w:rsidRDefault="00065A76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7649F492" w14:textId="16A01758" w:rsidR="00065A76" w:rsidRPr="00577606" w:rsidRDefault="00024B5C" w:rsidP="00E97C8F">
            <w:pPr>
              <w:pStyle w:val="Tabela"/>
            </w:pPr>
            <w:r>
              <w:t>Situação</w:t>
            </w:r>
          </w:p>
        </w:tc>
        <w:tc>
          <w:tcPr>
            <w:tcW w:w="1843" w:type="dxa"/>
          </w:tcPr>
          <w:p w14:paraId="0E387CB4" w14:textId="4A9C49A3" w:rsidR="00065A76" w:rsidRPr="00577606" w:rsidRDefault="00667357" w:rsidP="00E97C8F">
            <w:pPr>
              <w:pStyle w:val="Tabela"/>
            </w:pPr>
            <w:r>
              <w:t>Situação atual no sistema</w:t>
            </w:r>
          </w:p>
        </w:tc>
        <w:tc>
          <w:tcPr>
            <w:tcW w:w="1418" w:type="dxa"/>
          </w:tcPr>
          <w:p w14:paraId="2814BC04" w14:textId="310FEA4D" w:rsidR="00065A76" w:rsidRPr="00577606" w:rsidRDefault="001A5A81" w:rsidP="00E97C8F">
            <w:pPr>
              <w:pStyle w:val="Tabela"/>
            </w:pPr>
            <w:r>
              <w:t>Ativo ou Inativo</w:t>
            </w:r>
          </w:p>
        </w:tc>
        <w:tc>
          <w:tcPr>
            <w:tcW w:w="1134" w:type="dxa"/>
          </w:tcPr>
          <w:p w14:paraId="3E7DA8E4" w14:textId="56DC1F7B" w:rsidR="00065A76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75C4F895" w14:textId="2E365B73" w:rsidR="00065A76" w:rsidRPr="00577606" w:rsidRDefault="00024B5C" w:rsidP="00E97C8F">
            <w:pPr>
              <w:pStyle w:val="Tabela"/>
            </w:pPr>
            <w:r>
              <w:t>Booleano</w:t>
            </w:r>
          </w:p>
        </w:tc>
        <w:tc>
          <w:tcPr>
            <w:tcW w:w="1324" w:type="dxa"/>
          </w:tcPr>
          <w:p w14:paraId="20817074" w14:textId="316D41ED" w:rsidR="005C5584" w:rsidRPr="00577606" w:rsidRDefault="000D24EC" w:rsidP="00E97C8F">
            <w:pPr>
              <w:pStyle w:val="Tabela"/>
            </w:pPr>
            <w:r>
              <w:t>-</w:t>
            </w:r>
          </w:p>
        </w:tc>
      </w:tr>
      <w:tr w:rsidR="00E20D5B" w:rsidRPr="00577606" w14:paraId="1EFC6BED" w14:textId="77777777" w:rsidTr="00681A50">
        <w:trPr>
          <w:cantSplit/>
        </w:trPr>
        <w:tc>
          <w:tcPr>
            <w:tcW w:w="1063" w:type="dxa"/>
          </w:tcPr>
          <w:p w14:paraId="15FEDC58" w14:textId="77777777" w:rsidR="00E20D5B" w:rsidRPr="00577606" w:rsidRDefault="00E20D5B" w:rsidP="00E97C8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1275" w:type="dxa"/>
          </w:tcPr>
          <w:p w14:paraId="6D57D031" w14:textId="5CB94A0E" w:rsidR="00E20D5B" w:rsidRPr="00577606" w:rsidRDefault="00713E7D" w:rsidP="00E97C8F">
            <w:pPr>
              <w:pStyle w:val="Tabela"/>
            </w:pPr>
            <w:r>
              <w:t>Perfis</w:t>
            </w:r>
          </w:p>
        </w:tc>
        <w:tc>
          <w:tcPr>
            <w:tcW w:w="1843" w:type="dxa"/>
          </w:tcPr>
          <w:p w14:paraId="5CDAD8CB" w14:textId="5B2F77F1" w:rsidR="00E20D5B" w:rsidRPr="00577606" w:rsidRDefault="00713E7D" w:rsidP="00E97C8F">
            <w:pPr>
              <w:pStyle w:val="Tabela"/>
            </w:pPr>
            <w:r>
              <w:t>Perfil de acesso ao sistema</w:t>
            </w:r>
          </w:p>
        </w:tc>
        <w:tc>
          <w:tcPr>
            <w:tcW w:w="1418" w:type="dxa"/>
          </w:tcPr>
          <w:p w14:paraId="52BBBA4A" w14:textId="61657109" w:rsidR="00E20D5B" w:rsidRPr="00577606" w:rsidRDefault="001A5A81" w:rsidP="00E97C8F">
            <w:pPr>
              <w:pStyle w:val="Tabela"/>
            </w:pPr>
            <w:r>
              <w:t>Usuário ou Administrador</w:t>
            </w:r>
          </w:p>
        </w:tc>
        <w:tc>
          <w:tcPr>
            <w:tcW w:w="1134" w:type="dxa"/>
          </w:tcPr>
          <w:p w14:paraId="06E67ADC" w14:textId="4EA2F917" w:rsidR="00E20D5B" w:rsidRPr="00577606" w:rsidRDefault="00752CB6" w:rsidP="00E97C8F">
            <w:pPr>
              <w:pStyle w:val="Tabela"/>
            </w:pPr>
            <w:r w:rsidRPr="00752CB6">
              <w:t>[A-Za-z]</w:t>
            </w:r>
          </w:p>
        </w:tc>
        <w:tc>
          <w:tcPr>
            <w:tcW w:w="1134" w:type="dxa"/>
          </w:tcPr>
          <w:p w14:paraId="5303F275" w14:textId="0A719E79" w:rsidR="00E20D5B" w:rsidRPr="00577606" w:rsidRDefault="00024B5C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5979569B" w14:textId="4C017B6C" w:rsidR="00E20D5B" w:rsidRPr="00577606" w:rsidRDefault="0032773A" w:rsidP="00E97C8F">
            <w:pPr>
              <w:pStyle w:val="Tabela"/>
            </w:pPr>
            <w:r w:rsidRPr="0032773A">
              <w:t>Texto que variam de 5 a 255.</w:t>
            </w:r>
          </w:p>
        </w:tc>
      </w:tr>
    </w:tbl>
    <w:p w14:paraId="3EBD607C" w14:textId="77777777" w:rsidR="006512A0" w:rsidRDefault="006512A0" w:rsidP="00523684">
      <w:pPr>
        <w:pStyle w:val="Heading4"/>
        <w:numPr>
          <w:ilvl w:val="0"/>
          <w:numId w:val="0"/>
        </w:numPr>
        <w:ind w:left="567"/>
        <w:jc w:val="both"/>
      </w:pPr>
    </w:p>
    <w:p w14:paraId="022B3CC2" w14:textId="77777777" w:rsidR="00065A76" w:rsidRPr="00577606" w:rsidRDefault="00065A76" w:rsidP="00523684">
      <w:pPr>
        <w:pStyle w:val="Heading4"/>
        <w:jc w:val="both"/>
      </w:pPr>
      <w:bookmarkStart w:id="17" w:name="_Toc10987133"/>
      <w:r w:rsidRPr="00577606">
        <w:t>Comandos</w:t>
      </w:r>
      <w:bookmarkEnd w:id="17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065A76" w:rsidRPr="00577606" w14:paraId="3C726E3C" w14:textId="77777777">
        <w:trPr>
          <w:cantSplit/>
        </w:trPr>
        <w:tc>
          <w:tcPr>
            <w:tcW w:w="1063" w:type="dxa"/>
          </w:tcPr>
          <w:p w14:paraId="4FC68B6F" w14:textId="77777777" w:rsidR="00065A76" w:rsidRPr="00577606" w:rsidRDefault="00065A76" w:rsidP="00E97C8F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0EDFFA92" w14:textId="77777777" w:rsidR="00065A76" w:rsidRPr="00577606" w:rsidRDefault="00065A76" w:rsidP="00E97C8F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419C63F8" w14:textId="77777777" w:rsidR="00065A76" w:rsidRPr="00577606" w:rsidRDefault="00065A76" w:rsidP="00E97C8F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27B3EC06" w14:textId="77777777" w:rsidR="00065A76" w:rsidRPr="00577606" w:rsidRDefault="00065A76" w:rsidP="00E97C8F">
            <w:pPr>
              <w:pStyle w:val="Tabela"/>
            </w:pPr>
            <w:r w:rsidRPr="00577606">
              <w:t>Restrições</w:t>
            </w:r>
          </w:p>
        </w:tc>
      </w:tr>
      <w:tr w:rsidR="00EA7AD4" w:rsidRPr="00577606" w14:paraId="6D525AD9" w14:textId="77777777">
        <w:trPr>
          <w:cantSplit/>
        </w:trPr>
        <w:tc>
          <w:tcPr>
            <w:tcW w:w="1063" w:type="dxa"/>
          </w:tcPr>
          <w:p w14:paraId="0CFBB54A" w14:textId="77777777" w:rsidR="00EA7AD4" w:rsidRPr="00577606" w:rsidRDefault="00EA7AD4" w:rsidP="00E97C8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14:paraId="2F6681EB" w14:textId="3D6CEEBF" w:rsidR="00EA7AD4" w:rsidRPr="00577606" w:rsidRDefault="00A61499" w:rsidP="00E97C8F">
            <w:pPr>
              <w:pStyle w:val="Tabela"/>
            </w:pPr>
            <w:r>
              <w:t>Cancelar</w:t>
            </w:r>
          </w:p>
        </w:tc>
        <w:tc>
          <w:tcPr>
            <w:tcW w:w="4111" w:type="dxa"/>
          </w:tcPr>
          <w:p w14:paraId="0A92EA64" w14:textId="152AAE51" w:rsidR="00EA7AD4" w:rsidRPr="00577606" w:rsidRDefault="00605796" w:rsidP="00E97C8F">
            <w:pPr>
              <w:pStyle w:val="Tabela"/>
            </w:pPr>
            <w:r>
              <w:t>Limpar campos</w:t>
            </w:r>
            <w:r w:rsidR="00A55C59">
              <w:t xml:space="preserve"> e</w:t>
            </w:r>
            <w:r w:rsidR="000E4E38">
              <w:t xml:space="preserve"> </w:t>
            </w:r>
            <w:r>
              <w:t>voltar</w:t>
            </w:r>
            <w:r w:rsidR="008017C2">
              <w:t xml:space="preserve"> para a página inicial.</w:t>
            </w:r>
          </w:p>
        </w:tc>
        <w:tc>
          <w:tcPr>
            <w:tcW w:w="2457" w:type="dxa"/>
          </w:tcPr>
          <w:p w14:paraId="4136C5E3" w14:textId="6E1D507F" w:rsidR="00EA7AD4" w:rsidRPr="00577606" w:rsidRDefault="00A55C59" w:rsidP="00E97C8F">
            <w:pPr>
              <w:pStyle w:val="Tabela"/>
            </w:pPr>
            <w:r>
              <w:t xml:space="preserve"> - </w:t>
            </w:r>
          </w:p>
        </w:tc>
      </w:tr>
      <w:tr w:rsidR="00EA7AD4" w:rsidRPr="00577606" w14:paraId="5FAD3EF5" w14:textId="77777777">
        <w:trPr>
          <w:cantSplit/>
        </w:trPr>
        <w:tc>
          <w:tcPr>
            <w:tcW w:w="1063" w:type="dxa"/>
          </w:tcPr>
          <w:p w14:paraId="0B741851" w14:textId="77777777" w:rsidR="00EA7AD4" w:rsidRPr="00577606" w:rsidRDefault="00EA7AD4" w:rsidP="00E97C8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559" w:type="dxa"/>
          </w:tcPr>
          <w:p w14:paraId="7FD59B09" w14:textId="3A5F3AD5" w:rsidR="00EA7AD4" w:rsidRPr="00577606" w:rsidRDefault="00A61499" w:rsidP="00E97C8F">
            <w:pPr>
              <w:pStyle w:val="Tabela"/>
            </w:pPr>
            <w:r>
              <w:t>Salvar</w:t>
            </w:r>
          </w:p>
        </w:tc>
        <w:tc>
          <w:tcPr>
            <w:tcW w:w="4111" w:type="dxa"/>
          </w:tcPr>
          <w:p w14:paraId="40A9B0A4" w14:textId="7F9277EE" w:rsidR="00EA7AD4" w:rsidRPr="00577606" w:rsidRDefault="008017C2" w:rsidP="00E97C8F">
            <w:pPr>
              <w:pStyle w:val="Tabela"/>
            </w:pPr>
            <w:r>
              <w:t>Submeter formulário e salvar dados no banco de dados.</w:t>
            </w:r>
          </w:p>
        </w:tc>
        <w:tc>
          <w:tcPr>
            <w:tcW w:w="2457" w:type="dxa"/>
          </w:tcPr>
          <w:p w14:paraId="48EA4D88" w14:textId="2DAE7374" w:rsidR="00EA7AD4" w:rsidRPr="00577606" w:rsidRDefault="00A55C59" w:rsidP="00E97C8F">
            <w:pPr>
              <w:pStyle w:val="Tabela"/>
            </w:pPr>
            <w:r>
              <w:t xml:space="preserve"> - </w:t>
            </w:r>
          </w:p>
        </w:tc>
      </w:tr>
    </w:tbl>
    <w:p w14:paraId="60E09C8F" w14:textId="77777777" w:rsidR="00DF24E4" w:rsidRDefault="00DF24E4" w:rsidP="00DF24E4">
      <w:pPr>
        <w:pStyle w:val="Heading3"/>
        <w:numPr>
          <w:ilvl w:val="0"/>
          <w:numId w:val="0"/>
        </w:numPr>
        <w:ind w:left="567" w:hanging="567"/>
        <w:jc w:val="both"/>
      </w:pPr>
      <w:bookmarkStart w:id="18" w:name="_Toc10987134"/>
    </w:p>
    <w:p w14:paraId="78161E8F" w14:textId="02E3C97F" w:rsidR="006512A0" w:rsidRPr="00577606" w:rsidRDefault="006512A0" w:rsidP="00523684">
      <w:pPr>
        <w:pStyle w:val="Heading3"/>
        <w:jc w:val="both"/>
      </w:pPr>
      <w:r w:rsidRPr="00577606">
        <w:t xml:space="preserve">Interface de usuário </w:t>
      </w:r>
      <w:r w:rsidR="009B321B">
        <w:t>“</w:t>
      </w:r>
      <w:r w:rsidR="002546C0">
        <w:t>Manter profissionais</w:t>
      </w:r>
      <w:bookmarkEnd w:id="18"/>
      <w:r w:rsidR="009B321B">
        <w:t>”</w:t>
      </w:r>
    </w:p>
    <w:p w14:paraId="039F4445" w14:textId="77777777" w:rsidR="006512A0" w:rsidRPr="00577606" w:rsidRDefault="006512A0" w:rsidP="00523684">
      <w:pPr>
        <w:pStyle w:val="Heading4"/>
        <w:jc w:val="both"/>
      </w:pPr>
      <w:bookmarkStart w:id="19" w:name="_Toc10987135"/>
      <w:r w:rsidRPr="00577606">
        <w:t>Leiaute sugerido</w:t>
      </w:r>
      <w:bookmarkEnd w:id="19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08DA998C" w14:textId="77777777" w:rsidTr="00737C03">
        <w:trPr>
          <w:trHeight w:val="645"/>
        </w:trPr>
        <w:tc>
          <w:tcPr>
            <w:tcW w:w="9284" w:type="dxa"/>
          </w:tcPr>
          <w:p w14:paraId="607A286A" w14:textId="22EE04D5" w:rsidR="00D501F9" w:rsidRPr="001C694B" w:rsidRDefault="00FD0795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t xml:space="preserve">- </w:t>
            </w:r>
            <w:r w:rsidR="00D501F9" w:rsidRPr="001C694B">
              <w:rPr>
                <w:noProof/>
              </w:rPr>
              <w:t>Consulta e exclusão</w:t>
            </w:r>
          </w:p>
          <w:p w14:paraId="4730764C" w14:textId="77777777" w:rsidR="00FD0795" w:rsidRDefault="00FD0795" w:rsidP="00E97C8F">
            <w:pPr>
              <w:pStyle w:val="Tabela"/>
              <w:rPr>
                <w:noProof/>
              </w:rPr>
            </w:pPr>
          </w:p>
          <w:p w14:paraId="496D5475" w14:textId="78604E74" w:rsidR="00D501F9" w:rsidRDefault="00FD0795" w:rsidP="00E97C8F">
            <w:pPr>
              <w:pStyle w:val="Tabela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B1002B" wp14:editId="2F02EB8A">
                  <wp:extent cx="5807076" cy="1384935"/>
                  <wp:effectExtent l="0" t="0" r="0" b="0"/>
                  <wp:docPr id="216218543" name="Picture 2162185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DE034" w14:textId="77777777" w:rsidR="00D501F9" w:rsidRDefault="00D501F9" w:rsidP="00E97C8F">
            <w:pPr>
              <w:pStyle w:val="Tabela"/>
              <w:rPr>
                <w:noProof/>
              </w:rPr>
            </w:pPr>
          </w:p>
          <w:p w14:paraId="44BCDE93" w14:textId="77777777" w:rsidR="00FD0795" w:rsidRDefault="00FD0795" w:rsidP="00E97C8F">
            <w:pPr>
              <w:pStyle w:val="Tabela"/>
              <w:rPr>
                <w:noProof/>
              </w:rPr>
            </w:pPr>
          </w:p>
          <w:p w14:paraId="2F57FBB0" w14:textId="77777777" w:rsidR="00FD0795" w:rsidRDefault="00FD0795" w:rsidP="00E97C8F">
            <w:pPr>
              <w:pStyle w:val="Tabela"/>
              <w:rPr>
                <w:noProof/>
              </w:rPr>
            </w:pPr>
          </w:p>
          <w:p w14:paraId="4396A6F7" w14:textId="0590311E" w:rsidR="00D501F9" w:rsidRDefault="00D501F9" w:rsidP="00E97C8F">
            <w:pPr>
              <w:pStyle w:val="Tabela"/>
              <w:rPr>
                <w:noProof/>
              </w:rPr>
            </w:pPr>
          </w:p>
          <w:p w14:paraId="6B1DCAEC" w14:textId="0E812EFF" w:rsidR="00FD0795" w:rsidRPr="001C694B" w:rsidRDefault="00FD0795" w:rsidP="00E97C8F">
            <w:pPr>
              <w:pStyle w:val="Tabela"/>
              <w:rPr>
                <w:noProof/>
              </w:rPr>
            </w:pPr>
            <w:r w:rsidRPr="001C694B">
              <w:rPr>
                <w:noProof/>
              </w:rPr>
              <w:lastRenderedPageBreak/>
              <w:t>- Inclusão e edição</w:t>
            </w:r>
          </w:p>
          <w:p w14:paraId="100AC956" w14:textId="04957BEE" w:rsidR="004B3056" w:rsidRPr="00577606" w:rsidRDefault="004B3056" w:rsidP="00E97C8F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080A0CB0" wp14:editId="36433E64">
                  <wp:extent cx="5807076" cy="3275330"/>
                  <wp:effectExtent l="0" t="0" r="0" b="0"/>
                  <wp:docPr id="1653708612" name="Picture 16537086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327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DA983" w14:textId="77777777" w:rsidR="006512A0" w:rsidRPr="00577606" w:rsidRDefault="006512A0" w:rsidP="00523684">
      <w:pPr>
        <w:pStyle w:val="Heading4"/>
        <w:jc w:val="both"/>
      </w:pPr>
      <w:bookmarkStart w:id="20" w:name="_Toc10987136"/>
      <w:r w:rsidRPr="00577606">
        <w:lastRenderedPageBreak/>
        <w:t>Campos</w:t>
      </w:r>
      <w:bookmarkEnd w:id="20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1559"/>
        <w:gridCol w:w="1134"/>
        <w:gridCol w:w="1418"/>
        <w:gridCol w:w="1134"/>
        <w:gridCol w:w="1324"/>
      </w:tblGrid>
      <w:tr w:rsidR="006512A0" w:rsidRPr="00577606" w14:paraId="0AECCC7D" w14:textId="77777777" w:rsidTr="00681A50">
        <w:trPr>
          <w:cantSplit/>
          <w:trHeight w:val="134"/>
        </w:trPr>
        <w:tc>
          <w:tcPr>
            <w:tcW w:w="1063" w:type="dxa"/>
          </w:tcPr>
          <w:p w14:paraId="651CF050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559" w:type="dxa"/>
          </w:tcPr>
          <w:p w14:paraId="223C124B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559" w:type="dxa"/>
          </w:tcPr>
          <w:p w14:paraId="759689EE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2B3662A1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418" w:type="dxa"/>
          </w:tcPr>
          <w:p w14:paraId="60727501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1134" w:type="dxa"/>
          </w:tcPr>
          <w:p w14:paraId="21FFA23F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24" w:type="dxa"/>
          </w:tcPr>
          <w:p w14:paraId="67002087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14:paraId="4067F8E0" w14:textId="77777777" w:rsidTr="00681A50">
        <w:trPr>
          <w:cantSplit/>
        </w:trPr>
        <w:tc>
          <w:tcPr>
            <w:tcW w:w="1063" w:type="dxa"/>
          </w:tcPr>
          <w:p w14:paraId="396D8B09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3A7BB7E1" w14:textId="1F63DAE4" w:rsidR="006512A0" w:rsidRPr="00577606" w:rsidRDefault="000C4941" w:rsidP="00E97C8F">
            <w:pPr>
              <w:pStyle w:val="Tabela"/>
            </w:pPr>
            <w:r>
              <w:t>Nome</w:t>
            </w:r>
          </w:p>
        </w:tc>
        <w:tc>
          <w:tcPr>
            <w:tcW w:w="1559" w:type="dxa"/>
          </w:tcPr>
          <w:p w14:paraId="374A03E3" w14:textId="5B22A8E8" w:rsidR="006512A0" w:rsidRPr="00577606" w:rsidRDefault="000C4941" w:rsidP="00E97C8F">
            <w:pPr>
              <w:pStyle w:val="Tabela"/>
            </w:pPr>
            <w:r>
              <w:t>Nome do profissional</w:t>
            </w:r>
          </w:p>
        </w:tc>
        <w:tc>
          <w:tcPr>
            <w:tcW w:w="1134" w:type="dxa"/>
          </w:tcPr>
          <w:p w14:paraId="2D83EA71" w14:textId="0AE0013E" w:rsidR="006512A0" w:rsidRPr="00577606" w:rsidRDefault="00246924" w:rsidP="00E97C8F">
            <w:pPr>
              <w:pStyle w:val="Tabela"/>
            </w:pPr>
            <w:r>
              <w:t>Maria Júlia</w:t>
            </w:r>
          </w:p>
        </w:tc>
        <w:tc>
          <w:tcPr>
            <w:tcW w:w="1418" w:type="dxa"/>
          </w:tcPr>
          <w:p w14:paraId="38C5B5C3" w14:textId="58B812E1" w:rsidR="006512A0" w:rsidRPr="00577606" w:rsidRDefault="00473B6C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[A-Za-z]</w:t>
            </w:r>
          </w:p>
        </w:tc>
        <w:tc>
          <w:tcPr>
            <w:tcW w:w="1134" w:type="dxa"/>
          </w:tcPr>
          <w:p w14:paraId="13DAC2F9" w14:textId="3BFFCB8B" w:rsidR="006512A0" w:rsidRPr="00577606" w:rsidRDefault="00246924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4A7688B9" w14:textId="682D8DC4" w:rsidR="006512A0" w:rsidRPr="00577606" w:rsidRDefault="00A95677" w:rsidP="00E97C8F">
            <w:pPr>
              <w:pStyle w:val="Tabela"/>
            </w:pPr>
            <w:r>
              <w:t>T</w:t>
            </w:r>
            <w:r w:rsidR="001F7294">
              <w:t>exto</w:t>
            </w:r>
            <w:r w:rsidR="00C352F1">
              <w:t xml:space="preserve"> que variam d</w:t>
            </w:r>
            <w:r w:rsidR="00F3334E">
              <w:t>e 5 a 255.</w:t>
            </w:r>
            <w:r w:rsidR="006056F0">
              <w:t xml:space="preserve"> </w:t>
            </w:r>
          </w:p>
        </w:tc>
      </w:tr>
      <w:tr w:rsidR="006512A0" w:rsidRPr="00577606" w14:paraId="2A805F51" w14:textId="77777777" w:rsidTr="00681A50">
        <w:trPr>
          <w:cantSplit/>
        </w:trPr>
        <w:tc>
          <w:tcPr>
            <w:tcW w:w="1063" w:type="dxa"/>
          </w:tcPr>
          <w:p w14:paraId="6FC370C7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37CA8678" w14:textId="04862C91" w:rsidR="006512A0" w:rsidRPr="00577606" w:rsidRDefault="000C4941" w:rsidP="00E97C8F">
            <w:pPr>
              <w:pStyle w:val="Tabela"/>
            </w:pPr>
            <w:r>
              <w:t>CPF</w:t>
            </w:r>
          </w:p>
        </w:tc>
        <w:tc>
          <w:tcPr>
            <w:tcW w:w="1559" w:type="dxa"/>
          </w:tcPr>
          <w:p w14:paraId="6F956CF4" w14:textId="7867EEEE" w:rsidR="006512A0" w:rsidRPr="00577606" w:rsidRDefault="000C4941" w:rsidP="00E97C8F">
            <w:pPr>
              <w:pStyle w:val="Tabela"/>
            </w:pPr>
            <w:r>
              <w:t>Número de CPF do profissional</w:t>
            </w:r>
          </w:p>
        </w:tc>
        <w:tc>
          <w:tcPr>
            <w:tcW w:w="1134" w:type="dxa"/>
          </w:tcPr>
          <w:p w14:paraId="5281B1CB" w14:textId="0ACA0009" w:rsidR="006512A0" w:rsidRPr="00577606" w:rsidRDefault="009B6BB5" w:rsidP="00E97C8F">
            <w:pPr>
              <w:pStyle w:val="Tabela"/>
            </w:pPr>
            <w:r>
              <w:t>005</w:t>
            </w:r>
            <w:r w:rsidR="00A26FAB">
              <w:t>.123.654-77</w:t>
            </w:r>
          </w:p>
        </w:tc>
        <w:tc>
          <w:tcPr>
            <w:tcW w:w="1418" w:type="dxa"/>
          </w:tcPr>
          <w:p w14:paraId="548E9AFA" w14:textId="6077B3B8" w:rsidR="006512A0" w:rsidRPr="00577606" w:rsidRDefault="00E05909" w:rsidP="00E97C8F">
            <w:pPr>
              <w:pStyle w:val="Tabela"/>
            </w:pPr>
            <w:r>
              <w:t>[0-9]</w:t>
            </w:r>
          </w:p>
        </w:tc>
        <w:tc>
          <w:tcPr>
            <w:tcW w:w="1134" w:type="dxa"/>
          </w:tcPr>
          <w:p w14:paraId="7DDC47AD" w14:textId="50847367" w:rsidR="006512A0" w:rsidRPr="00577606" w:rsidRDefault="00246924" w:rsidP="00E97C8F">
            <w:pPr>
              <w:pStyle w:val="Tabela"/>
            </w:pPr>
            <w:r>
              <w:t>Número</w:t>
            </w:r>
          </w:p>
        </w:tc>
        <w:tc>
          <w:tcPr>
            <w:tcW w:w="1324" w:type="dxa"/>
          </w:tcPr>
          <w:p w14:paraId="06B6B668" w14:textId="00D7F4DB" w:rsidR="006512A0" w:rsidRPr="00577606" w:rsidRDefault="001F7294" w:rsidP="00E97C8F">
            <w:pPr>
              <w:pStyle w:val="Tabela"/>
            </w:pPr>
            <w:r>
              <w:t>Exatamente</w:t>
            </w:r>
            <w:r w:rsidR="00FE48E2">
              <w:t xml:space="preserve"> 11 c</w:t>
            </w:r>
            <w:r w:rsidR="00F3334E">
              <w:t>aracteres numéricos</w:t>
            </w:r>
            <w:r>
              <w:t>.</w:t>
            </w:r>
          </w:p>
        </w:tc>
      </w:tr>
      <w:tr w:rsidR="006512A0" w:rsidRPr="00577606" w14:paraId="4D691E4F" w14:textId="77777777" w:rsidTr="00681A50">
        <w:trPr>
          <w:cantSplit/>
        </w:trPr>
        <w:tc>
          <w:tcPr>
            <w:tcW w:w="1063" w:type="dxa"/>
          </w:tcPr>
          <w:p w14:paraId="19D56E5C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2BF78149" w14:textId="09FF5D96" w:rsidR="006512A0" w:rsidRPr="00577606" w:rsidRDefault="000C4941" w:rsidP="00E97C8F">
            <w:pPr>
              <w:pStyle w:val="Tabela"/>
            </w:pPr>
            <w:r>
              <w:t>Endereço</w:t>
            </w:r>
          </w:p>
        </w:tc>
        <w:tc>
          <w:tcPr>
            <w:tcW w:w="1559" w:type="dxa"/>
          </w:tcPr>
          <w:p w14:paraId="51279A65" w14:textId="66A54767" w:rsidR="006512A0" w:rsidRPr="00577606" w:rsidRDefault="000C4941" w:rsidP="00E97C8F">
            <w:pPr>
              <w:pStyle w:val="Tabela"/>
            </w:pPr>
            <w:r>
              <w:t>Endereço do profissional</w:t>
            </w:r>
          </w:p>
        </w:tc>
        <w:tc>
          <w:tcPr>
            <w:tcW w:w="1134" w:type="dxa"/>
          </w:tcPr>
          <w:p w14:paraId="775AFC77" w14:textId="2C841EDE" w:rsidR="006512A0" w:rsidRPr="00577606" w:rsidRDefault="00A26FAB" w:rsidP="00E97C8F">
            <w:pPr>
              <w:pStyle w:val="Tabela"/>
            </w:pPr>
            <w:r>
              <w:t>Rua do Pavio, 99</w:t>
            </w:r>
          </w:p>
        </w:tc>
        <w:tc>
          <w:tcPr>
            <w:tcW w:w="1418" w:type="dxa"/>
          </w:tcPr>
          <w:p w14:paraId="78945105" w14:textId="3B5F48E6" w:rsidR="006512A0" w:rsidRPr="00577606" w:rsidRDefault="00473B6C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</w:t>
            </w:r>
            <w:r w:rsidR="00E0590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0-9</w:t>
            </w: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6CF52D51" w14:textId="4B2E05F2" w:rsidR="006512A0" w:rsidRPr="00577606" w:rsidRDefault="002E29BD" w:rsidP="00E97C8F">
            <w:pPr>
              <w:pStyle w:val="Tabela"/>
            </w:pPr>
            <w:r>
              <w:t>Alfanumérico</w:t>
            </w:r>
          </w:p>
        </w:tc>
        <w:tc>
          <w:tcPr>
            <w:tcW w:w="1324" w:type="dxa"/>
          </w:tcPr>
          <w:p w14:paraId="14D86A0D" w14:textId="3FA6E23E" w:rsidR="006512A0" w:rsidRPr="00577606" w:rsidRDefault="001F7294" w:rsidP="00E97C8F">
            <w:pPr>
              <w:pStyle w:val="Tabela"/>
            </w:pPr>
            <w:r>
              <w:t>Caracteres alfanuméricos que variam entre 5 e 255.</w:t>
            </w:r>
          </w:p>
        </w:tc>
      </w:tr>
      <w:tr w:rsidR="006512A0" w:rsidRPr="00577606" w14:paraId="6DEC972F" w14:textId="77777777" w:rsidTr="00681A50">
        <w:trPr>
          <w:cantSplit/>
        </w:trPr>
        <w:tc>
          <w:tcPr>
            <w:tcW w:w="1063" w:type="dxa"/>
          </w:tcPr>
          <w:p w14:paraId="54BC8F45" w14:textId="77777777" w:rsidR="006512A0" w:rsidRPr="00577606" w:rsidRDefault="006512A0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60D12A59" w14:textId="49BE76D2" w:rsidR="006512A0" w:rsidRPr="00577606" w:rsidRDefault="000C4941" w:rsidP="00E97C8F">
            <w:pPr>
              <w:pStyle w:val="Tabela"/>
            </w:pPr>
            <w:r>
              <w:t>Número de registro profissional</w:t>
            </w:r>
          </w:p>
        </w:tc>
        <w:tc>
          <w:tcPr>
            <w:tcW w:w="1559" w:type="dxa"/>
          </w:tcPr>
          <w:p w14:paraId="535281D5" w14:textId="2600425A" w:rsidR="006512A0" w:rsidRPr="00577606" w:rsidRDefault="000C4941" w:rsidP="00E97C8F">
            <w:pPr>
              <w:pStyle w:val="Tabela"/>
            </w:pPr>
            <w:r>
              <w:t xml:space="preserve">Número do registro profissional junto ao </w:t>
            </w:r>
            <w:r w:rsidR="00681A50">
              <w:t>conselho.</w:t>
            </w:r>
          </w:p>
        </w:tc>
        <w:tc>
          <w:tcPr>
            <w:tcW w:w="1134" w:type="dxa"/>
          </w:tcPr>
          <w:p w14:paraId="1F4B98A1" w14:textId="6DCB52B4" w:rsidR="006512A0" w:rsidRPr="00577606" w:rsidRDefault="00A26FAB" w:rsidP="00E97C8F">
            <w:pPr>
              <w:pStyle w:val="Tabela"/>
            </w:pPr>
            <w:r>
              <w:t>CRM-654</w:t>
            </w:r>
          </w:p>
        </w:tc>
        <w:tc>
          <w:tcPr>
            <w:tcW w:w="1418" w:type="dxa"/>
          </w:tcPr>
          <w:p w14:paraId="322B2092" w14:textId="25830ED6" w:rsidR="006512A0" w:rsidRPr="00577606" w:rsidRDefault="00A26FAB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</w:t>
            </w: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0-9</w:t>
            </w: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3B8D50D7" w14:textId="2D415B83" w:rsidR="006512A0" w:rsidRPr="00577606" w:rsidRDefault="002E29BD" w:rsidP="00E97C8F">
            <w:pPr>
              <w:pStyle w:val="Tabela"/>
            </w:pPr>
            <w:r>
              <w:t>Alfanumérico</w:t>
            </w:r>
          </w:p>
        </w:tc>
        <w:tc>
          <w:tcPr>
            <w:tcW w:w="1324" w:type="dxa"/>
          </w:tcPr>
          <w:p w14:paraId="37630CBE" w14:textId="61F73070" w:rsidR="006512A0" w:rsidRPr="00577606" w:rsidRDefault="00905D25" w:rsidP="00E97C8F">
            <w:pPr>
              <w:pStyle w:val="Tabela"/>
            </w:pPr>
            <w:r>
              <w:t xml:space="preserve">Caracteres </w:t>
            </w:r>
            <w:r w:rsidR="00A26FAB">
              <w:t xml:space="preserve">alfa </w:t>
            </w:r>
            <w:r>
              <w:t>numéricos que variam entre 2 e 20.</w:t>
            </w:r>
          </w:p>
        </w:tc>
      </w:tr>
      <w:tr w:rsidR="00246924" w:rsidRPr="00577606" w14:paraId="34C20D9C" w14:textId="77777777" w:rsidTr="00681A50">
        <w:trPr>
          <w:cantSplit/>
        </w:trPr>
        <w:tc>
          <w:tcPr>
            <w:tcW w:w="1063" w:type="dxa"/>
          </w:tcPr>
          <w:p w14:paraId="2870CED3" w14:textId="77777777" w:rsidR="00246924" w:rsidRPr="00577606" w:rsidRDefault="00246924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0ABB4C19" w14:textId="3F432144" w:rsidR="00246924" w:rsidRPr="00577606" w:rsidRDefault="00246924" w:rsidP="00E97C8F">
            <w:pPr>
              <w:pStyle w:val="Tabela"/>
            </w:pPr>
            <w:r>
              <w:t>Especialidade</w:t>
            </w:r>
          </w:p>
        </w:tc>
        <w:tc>
          <w:tcPr>
            <w:tcW w:w="1559" w:type="dxa"/>
          </w:tcPr>
          <w:p w14:paraId="4E630D95" w14:textId="3B843745" w:rsidR="00246924" w:rsidRPr="00577606" w:rsidRDefault="00246924" w:rsidP="00E97C8F">
            <w:pPr>
              <w:pStyle w:val="Tabela"/>
            </w:pPr>
            <w:r>
              <w:t xml:space="preserve">Tipo de especialidade </w:t>
            </w:r>
          </w:p>
        </w:tc>
        <w:tc>
          <w:tcPr>
            <w:tcW w:w="1134" w:type="dxa"/>
          </w:tcPr>
          <w:p w14:paraId="490CF74D" w14:textId="00F81E37" w:rsidR="00246924" w:rsidRPr="00577606" w:rsidRDefault="00246924" w:rsidP="00E97C8F">
            <w:pPr>
              <w:pStyle w:val="Tabela"/>
            </w:pPr>
            <w:r>
              <w:t>Dermatologista</w:t>
            </w:r>
          </w:p>
        </w:tc>
        <w:tc>
          <w:tcPr>
            <w:tcW w:w="1418" w:type="dxa"/>
          </w:tcPr>
          <w:p w14:paraId="11782D93" w14:textId="6FC9F404" w:rsidR="00246924" w:rsidRPr="00473B6C" w:rsidRDefault="00246924" w:rsidP="00E97C8F">
            <w:pPr>
              <w:pStyle w:val="Tabela"/>
            </w:pPr>
            <w:r w:rsidRPr="00473B6C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[A-Za-z]</w:t>
            </w:r>
          </w:p>
        </w:tc>
        <w:tc>
          <w:tcPr>
            <w:tcW w:w="1134" w:type="dxa"/>
          </w:tcPr>
          <w:p w14:paraId="4A7929C2" w14:textId="1309FFD1" w:rsidR="00246924" w:rsidRPr="00577606" w:rsidRDefault="002E29BD" w:rsidP="00E97C8F">
            <w:pPr>
              <w:pStyle w:val="Tabela"/>
            </w:pPr>
            <w:r>
              <w:t>Texto</w:t>
            </w:r>
          </w:p>
        </w:tc>
        <w:tc>
          <w:tcPr>
            <w:tcW w:w="1324" w:type="dxa"/>
          </w:tcPr>
          <w:p w14:paraId="2543CAA6" w14:textId="129BFA33" w:rsidR="00246924" w:rsidRPr="00577606" w:rsidRDefault="00246924" w:rsidP="00E97C8F">
            <w:pPr>
              <w:pStyle w:val="Tabela"/>
            </w:pPr>
            <w:r>
              <w:t>Texto que variam entre 5 e 255.</w:t>
            </w:r>
          </w:p>
        </w:tc>
      </w:tr>
      <w:tr w:rsidR="00246924" w:rsidRPr="00577606" w14:paraId="34A0DB1E" w14:textId="77777777" w:rsidTr="00681A50">
        <w:trPr>
          <w:cantSplit/>
        </w:trPr>
        <w:tc>
          <w:tcPr>
            <w:tcW w:w="1063" w:type="dxa"/>
          </w:tcPr>
          <w:p w14:paraId="1390E235" w14:textId="77777777" w:rsidR="00246924" w:rsidRPr="00577606" w:rsidRDefault="00246924" w:rsidP="00E97C8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14:paraId="3842B823" w14:textId="7EE84A08" w:rsidR="00246924" w:rsidRPr="00577606" w:rsidRDefault="00246924" w:rsidP="00E97C8F">
            <w:pPr>
              <w:pStyle w:val="Tabela"/>
            </w:pPr>
            <w:r>
              <w:t>Horários</w:t>
            </w:r>
          </w:p>
        </w:tc>
        <w:tc>
          <w:tcPr>
            <w:tcW w:w="1559" w:type="dxa"/>
          </w:tcPr>
          <w:p w14:paraId="729EE8FC" w14:textId="77777777" w:rsidR="00246924" w:rsidRPr="00577606" w:rsidRDefault="00246924" w:rsidP="00E97C8F">
            <w:pPr>
              <w:pStyle w:val="Tabela"/>
            </w:pPr>
          </w:p>
        </w:tc>
        <w:tc>
          <w:tcPr>
            <w:tcW w:w="1134" w:type="dxa"/>
          </w:tcPr>
          <w:p w14:paraId="555CF652" w14:textId="49369F8C" w:rsidR="00246924" w:rsidRPr="00577606" w:rsidRDefault="00246924" w:rsidP="00E97C8F">
            <w:pPr>
              <w:pStyle w:val="Tabela"/>
            </w:pPr>
            <w:r>
              <w:t>2012-03-04 12:30</w:t>
            </w:r>
          </w:p>
        </w:tc>
        <w:tc>
          <w:tcPr>
            <w:tcW w:w="1418" w:type="dxa"/>
          </w:tcPr>
          <w:p w14:paraId="6A627B7B" w14:textId="2F824573" w:rsidR="00246924" w:rsidRPr="00A95677" w:rsidRDefault="00246924" w:rsidP="00E97C8F">
            <w:pPr>
              <w:pStyle w:val="Tabela"/>
              <w:rPr>
                <w:lang w:val="es-CO"/>
              </w:rPr>
            </w:pPr>
            <w:r w:rsidRPr="00F71CB0">
              <w:rPr>
                <w:lang w:val="es-CO"/>
              </w:rPr>
              <w:t>AAAA-MM-DD HH:mm</w:t>
            </w:r>
          </w:p>
        </w:tc>
        <w:tc>
          <w:tcPr>
            <w:tcW w:w="1134" w:type="dxa"/>
          </w:tcPr>
          <w:p w14:paraId="5F2819C3" w14:textId="0FC8217C" w:rsidR="00246924" w:rsidRPr="00A95677" w:rsidRDefault="002E29BD" w:rsidP="00E97C8F">
            <w:pPr>
              <w:pStyle w:val="Tabela"/>
              <w:rPr>
                <w:lang w:val="es-CO"/>
              </w:rPr>
            </w:pPr>
            <w:r>
              <w:rPr>
                <w:lang w:val="es-CO"/>
              </w:rPr>
              <w:t>Data</w:t>
            </w:r>
          </w:p>
        </w:tc>
        <w:tc>
          <w:tcPr>
            <w:tcW w:w="1324" w:type="dxa"/>
          </w:tcPr>
          <w:p w14:paraId="20714640" w14:textId="33AF1D40" w:rsidR="00246924" w:rsidRPr="00577606" w:rsidRDefault="00246924" w:rsidP="00E97C8F">
            <w:pPr>
              <w:pStyle w:val="Tabela"/>
            </w:pPr>
            <w:r w:rsidRPr="00981266">
              <w:t>Data deve ser maior o</w:t>
            </w:r>
            <w:r>
              <w:t>u igual a data atual</w:t>
            </w:r>
          </w:p>
        </w:tc>
      </w:tr>
    </w:tbl>
    <w:p w14:paraId="24598C40" w14:textId="77777777" w:rsidR="006512A0" w:rsidRPr="00577606" w:rsidRDefault="006512A0" w:rsidP="00E97C8F">
      <w:pPr>
        <w:pStyle w:val="BodyText"/>
      </w:pPr>
    </w:p>
    <w:p w14:paraId="1A662BAC" w14:textId="77777777" w:rsidR="006512A0" w:rsidRPr="00577606" w:rsidRDefault="006512A0" w:rsidP="00523684">
      <w:pPr>
        <w:pStyle w:val="Heading4"/>
        <w:jc w:val="both"/>
      </w:pPr>
      <w:bookmarkStart w:id="21" w:name="_Toc10987137"/>
      <w:r w:rsidRPr="00577606">
        <w:t>Comandos</w:t>
      </w:r>
      <w:bookmarkEnd w:id="21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092D66C5" w14:textId="77777777" w:rsidTr="00737C03">
        <w:trPr>
          <w:cantSplit/>
        </w:trPr>
        <w:tc>
          <w:tcPr>
            <w:tcW w:w="1063" w:type="dxa"/>
          </w:tcPr>
          <w:p w14:paraId="5CA636B5" w14:textId="77777777" w:rsidR="006512A0" w:rsidRPr="00577606" w:rsidRDefault="006512A0" w:rsidP="00E97C8F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6F8D93B2" w14:textId="77777777" w:rsidR="006512A0" w:rsidRPr="00577606" w:rsidRDefault="006512A0" w:rsidP="00E97C8F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2567FA9E" w14:textId="77777777" w:rsidR="006512A0" w:rsidRPr="00577606" w:rsidRDefault="006512A0" w:rsidP="00E97C8F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2106490E" w14:textId="77777777" w:rsidR="006512A0" w:rsidRPr="00577606" w:rsidRDefault="006512A0" w:rsidP="00E97C8F">
            <w:pPr>
              <w:pStyle w:val="Tabela"/>
            </w:pPr>
            <w:r w:rsidRPr="00577606">
              <w:t>Restrições</w:t>
            </w:r>
          </w:p>
        </w:tc>
      </w:tr>
      <w:tr w:rsidR="00866BEC" w:rsidRPr="00577606" w14:paraId="2D222DD7" w14:textId="77777777" w:rsidTr="00737C03">
        <w:trPr>
          <w:cantSplit/>
        </w:trPr>
        <w:tc>
          <w:tcPr>
            <w:tcW w:w="1063" w:type="dxa"/>
          </w:tcPr>
          <w:p w14:paraId="2DCC4E63" w14:textId="77777777" w:rsidR="00866BEC" w:rsidRPr="00577606" w:rsidRDefault="00866BEC" w:rsidP="00E97C8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11E7F5FF" w14:textId="39D3CA64" w:rsidR="00866BEC" w:rsidRPr="00577606" w:rsidRDefault="00866BEC" w:rsidP="00E97C8F">
            <w:pPr>
              <w:pStyle w:val="Tabela"/>
            </w:pPr>
            <w:r>
              <w:t>Cancelar</w:t>
            </w:r>
          </w:p>
        </w:tc>
        <w:tc>
          <w:tcPr>
            <w:tcW w:w="4111" w:type="dxa"/>
          </w:tcPr>
          <w:p w14:paraId="0AD4FCCD" w14:textId="0D0828E3" w:rsidR="00866BEC" w:rsidRPr="00577606" w:rsidRDefault="00866BEC" w:rsidP="00E97C8F">
            <w:pPr>
              <w:pStyle w:val="Tabela"/>
            </w:pPr>
            <w:r>
              <w:t>Limpar campos e voltar para a página inicial.</w:t>
            </w:r>
          </w:p>
        </w:tc>
        <w:tc>
          <w:tcPr>
            <w:tcW w:w="2457" w:type="dxa"/>
          </w:tcPr>
          <w:p w14:paraId="27F2EAB0" w14:textId="0D1535AE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  <w:tr w:rsidR="00866BEC" w:rsidRPr="00577606" w14:paraId="57E8D3A3" w14:textId="77777777" w:rsidTr="00737C03">
        <w:trPr>
          <w:cantSplit/>
        </w:trPr>
        <w:tc>
          <w:tcPr>
            <w:tcW w:w="1063" w:type="dxa"/>
          </w:tcPr>
          <w:p w14:paraId="13456B06" w14:textId="77777777" w:rsidR="00866BEC" w:rsidRPr="00577606" w:rsidRDefault="00866BEC" w:rsidP="00E97C8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559" w:type="dxa"/>
          </w:tcPr>
          <w:p w14:paraId="69277774" w14:textId="01B903F2" w:rsidR="00866BEC" w:rsidRPr="00577606" w:rsidRDefault="00866BEC" w:rsidP="00E97C8F">
            <w:pPr>
              <w:pStyle w:val="Tabela"/>
            </w:pPr>
            <w:r>
              <w:t>Salvar</w:t>
            </w:r>
          </w:p>
        </w:tc>
        <w:tc>
          <w:tcPr>
            <w:tcW w:w="4111" w:type="dxa"/>
          </w:tcPr>
          <w:p w14:paraId="2A1E98C6" w14:textId="31D90314" w:rsidR="00866BEC" w:rsidRPr="00577606" w:rsidRDefault="00866BEC" w:rsidP="00E97C8F">
            <w:pPr>
              <w:pStyle w:val="Tabela"/>
            </w:pPr>
            <w:r>
              <w:t>Submeter formulário e salvar dados no banco de dados.</w:t>
            </w:r>
          </w:p>
        </w:tc>
        <w:tc>
          <w:tcPr>
            <w:tcW w:w="2457" w:type="dxa"/>
          </w:tcPr>
          <w:p w14:paraId="72D7B287" w14:textId="6D57D787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</w:tbl>
    <w:p w14:paraId="62DD36CF" w14:textId="77777777" w:rsidR="006512A0" w:rsidRDefault="006512A0" w:rsidP="00E97C8F">
      <w:pPr>
        <w:pStyle w:val="BodyText"/>
        <w:rPr>
          <w:highlight w:val="yellow"/>
        </w:rPr>
      </w:pPr>
    </w:p>
    <w:p w14:paraId="5B8C9EE8" w14:textId="77777777" w:rsidR="006512A0" w:rsidRDefault="006512A0" w:rsidP="00E97C8F">
      <w:pPr>
        <w:pStyle w:val="BodyText"/>
        <w:rPr>
          <w:highlight w:val="yellow"/>
        </w:rPr>
      </w:pPr>
    </w:p>
    <w:p w14:paraId="3CB8FFDA" w14:textId="101458C6" w:rsidR="006512A0" w:rsidRPr="00577606" w:rsidRDefault="006512A0" w:rsidP="00523684">
      <w:pPr>
        <w:pStyle w:val="Heading3"/>
        <w:jc w:val="both"/>
      </w:pPr>
      <w:r>
        <w:br w:type="page"/>
      </w:r>
      <w:bookmarkStart w:id="22" w:name="_Toc10987138"/>
      <w:r w:rsidRPr="00577606">
        <w:lastRenderedPageBreak/>
        <w:t xml:space="preserve">Interface de usuário </w:t>
      </w:r>
      <w:r w:rsidR="00532DD9">
        <w:t>“</w:t>
      </w:r>
      <w:r w:rsidR="002546C0">
        <w:t>Agendar consultas</w:t>
      </w:r>
      <w:bookmarkEnd w:id="22"/>
      <w:r w:rsidR="00532DD9">
        <w:t>”</w:t>
      </w:r>
    </w:p>
    <w:p w14:paraId="203C124F" w14:textId="77777777" w:rsidR="006512A0" w:rsidRPr="00577606" w:rsidRDefault="006512A0" w:rsidP="00523684">
      <w:pPr>
        <w:pStyle w:val="Heading4"/>
        <w:jc w:val="both"/>
      </w:pPr>
      <w:bookmarkStart w:id="23" w:name="_Toc10987139"/>
      <w:r w:rsidRPr="00577606">
        <w:t>Leiaute sugerido</w:t>
      </w:r>
      <w:bookmarkEnd w:id="23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14:paraId="2E91ACA6" w14:textId="77777777" w:rsidTr="00737C03">
        <w:trPr>
          <w:trHeight w:val="645"/>
        </w:trPr>
        <w:tc>
          <w:tcPr>
            <w:tcW w:w="9284" w:type="dxa"/>
          </w:tcPr>
          <w:p w14:paraId="3B971872" w14:textId="3AD32163" w:rsidR="002B0EE0" w:rsidRPr="00577606" w:rsidRDefault="002B0EE0" w:rsidP="00E97C8F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D072DB" wp14:editId="103FECB9">
                  <wp:extent cx="5807076" cy="3227705"/>
                  <wp:effectExtent l="0" t="0" r="0" b="0"/>
                  <wp:docPr id="341179846" name="Picture 3411798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076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930FA" w14:textId="77777777" w:rsidR="006512A0" w:rsidRPr="00577606" w:rsidRDefault="006512A0" w:rsidP="00E97C8F">
      <w:pPr>
        <w:pStyle w:val="BodyText"/>
      </w:pPr>
    </w:p>
    <w:p w14:paraId="00F8A40A" w14:textId="77777777" w:rsidR="006512A0" w:rsidRPr="00577606" w:rsidRDefault="006512A0" w:rsidP="00523684">
      <w:pPr>
        <w:pStyle w:val="Heading4"/>
        <w:jc w:val="both"/>
      </w:pPr>
      <w:bookmarkStart w:id="24" w:name="_Toc10987140"/>
      <w:r w:rsidRPr="00577606">
        <w:t>Campos</w:t>
      </w:r>
      <w:bookmarkEnd w:id="24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1183"/>
        <w:gridCol w:w="1134"/>
        <w:gridCol w:w="1275"/>
        <w:gridCol w:w="993"/>
        <w:gridCol w:w="1984"/>
      </w:tblGrid>
      <w:tr w:rsidR="006512A0" w:rsidRPr="00577606" w14:paraId="4FE33D1B" w14:textId="77777777" w:rsidTr="00866BEC">
        <w:trPr>
          <w:cantSplit/>
          <w:trHeight w:val="134"/>
        </w:trPr>
        <w:tc>
          <w:tcPr>
            <w:tcW w:w="1063" w:type="dxa"/>
          </w:tcPr>
          <w:p w14:paraId="5DB9D678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559" w:type="dxa"/>
          </w:tcPr>
          <w:p w14:paraId="3D659455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183" w:type="dxa"/>
          </w:tcPr>
          <w:p w14:paraId="7CF864E8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14:paraId="604404ED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14:paraId="2C7DE0A0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14:paraId="741F1C82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14:paraId="6895A4E1" w14:textId="77777777" w:rsidR="006512A0" w:rsidRPr="00577606" w:rsidRDefault="006512A0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14:paraId="3F41D1C2" w14:textId="77777777" w:rsidTr="00866BEC">
        <w:trPr>
          <w:cantSplit/>
        </w:trPr>
        <w:tc>
          <w:tcPr>
            <w:tcW w:w="1063" w:type="dxa"/>
          </w:tcPr>
          <w:p w14:paraId="5BAC07D4" w14:textId="77777777" w:rsidR="006512A0" w:rsidRPr="00577606" w:rsidRDefault="006512A0" w:rsidP="00E97C8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559" w:type="dxa"/>
          </w:tcPr>
          <w:p w14:paraId="71B533BE" w14:textId="6408D5B3" w:rsidR="006512A0" w:rsidRPr="00577606" w:rsidRDefault="004D3844" w:rsidP="00E97C8F">
            <w:pPr>
              <w:pStyle w:val="Tabela"/>
            </w:pPr>
            <w:r>
              <w:t>Especialidade</w:t>
            </w:r>
          </w:p>
        </w:tc>
        <w:tc>
          <w:tcPr>
            <w:tcW w:w="1183" w:type="dxa"/>
          </w:tcPr>
          <w:p w14:paraId="4F8EF729" w14:textId="1DD8A7C8" w:rsidR="006512A0" w:rsidRPr="00577606" w:rsidRDefault="00335A94" w:rsidP="00E97C8F">
            <w:pPr>
              <w:pStyle w:val="Tabela"/>
            </w:pPr>
            <w:r>
              <w:t>Nome da especialidade</w:t>
            </w:r>
          </w:p>
        </w:tc>
        <w:tc>
          <w:tcPr>
            <w:tcW w:w="1134" w:type="dxa"/>
          </w:tcPr>
          <w:p w14:paraId="3AACB28B" w14:textId="2703EE8F" w:rsidR="006512A0" w:rsidRPr="00577606" w:rsidRDefault="0002638B" w:rsidP="00E97C8F">
            <w:pPr>
              <w:pStyle w:val="Tabela"/>
            </w:pPr>
            <w:r>
              <w:t>Clínico geral, obstetra, dermatologista, etc.</w:t>
            </w:r>
          </w:p>
        </w:tc>
        <w:tc>
          <w:tcPr>
            <w:tcW w:w="1275" w:type="dxa"/>
          </w:tcPr>
          <w:p w14:paraId="0E4A3F63" w14:textId="74024845" w:rsidR="006512A0" w:rsidRPr="00577606" w:rsidRDefault="00B61FD9" w:rsidP="00E97C8F">
            <w:pPr>
              <w:pStyle w:val="Tabela"/>
            </w:pPr>
            <w:r w:rsidRPr="00B61FD9">
              <w:t>[A-Za-z]</w:t>
            </w:r>
          </w:p>
        </w:tc>
        <w:tc>
          <w:tcPr>
            <w:tcW w:w="993" w:type="dxa"/>
          </w:tcPr>
          <w:p w14:paraId="516E77FB" w14:textId="6254FC2B" w:rsidR="006512A0" w:rsidRPr="00577606" w:rsidRDefault="00E77CDF" w:rsidP="00E97C8F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14:paraId="15FDA8CF" w14:textId="715AD6DC" w:rsidR="006512A0" w:rsidRPr="00577606" w:rsidRDefault="00E77CDF" w:rsidP="00E97C8F">
            <w:pPr>
              <w:pStyle w:val="Tabela"/>
            </w:pPr>
            <w:r>
              <w:t>-</w:t>
            </w:r>
          </w:p>
        </w:tc>
      </w:tr>
      <w:tr w:rsidR="006512A0" w:rsidRPr="00577606" w14:paraId="52D89321" w14:textId="77777777" w:rsidTr="00866BEC">
        <w:trPr>
          <w:cantSplit/>
        </w:trPr>
        <w:tc>
          <w:tcPr>
            <w:tcW w:w="1063" w:type="dxa"/>
          </w:tcPr>
          <w:p w14:paraId="5B18E108" w14:textId="77777777" w:rsidR="006512A0" w:rsidRPr="00577606" w:rsidRDefault="006512A0" w:rsidP="00E97C8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559" w:type="dxa"/>
          </w:tcPr>
          <w:p w14:paraId="647DDCC6" w14:textId="12A07205" w:rsidR="006512A0" w:rsidRPr="00577606" w:rsidRDefault="00866BEC" w:rsidP="00E97C8F">
            <w:pPr>
              <w:pStyle w:val="Tabela"/>
            </w:pPr>
            <w:r>
              <w:t>Profissional</w:t>
            </w:r>
          </w:p>
        </w:tc>
        <w:tc>
          <w:tcPr>
            <w:tcW w:w="1183" w:type="dxa"/>
          </w:tcPr>
          <w:p w14:paraId="4B8B9536" w14:textId="442652D6" w:rsidR="006512A0" w:rsidRPr="00577606" w:rsidRDefault="00335A94" w:rsidP="00E97C8F">
            <w:pPr>
              <w:pStyle w:val="Tabela"/>
            </w:pPr>
            <w:r>
              <w:t>Nome do profissional</w:t>
            </w:r>
          </w:p>
        </w:tc>
        <w:tc>
          <w:tcPr>
            <w:tcW w:w="1134" w:type="dxa"/>
          </w:tcPr>
          <w:p w14:paraId="44E80711" w14:textId="57B45FFA" w:rsidR="006512A0" w:rsidRPr="00577606" w:rsidRDefault="00246924" w:rsidP="00E97C8F">
            <w:pPr>
              <w:pStyle w:val="Tabela"/>
            </w:pPr>
            <w:r>
              <w:t>Maria Júlia</w:t>
            </w:r>
          </w:p>
        </w:tc>
        <w:tc>
          <w:tcPr>
            <w:tcW w:w="1275" w:type="dxa"/>
          </w:tcPr>
          <w:p w14:paraId="1463F7D6" w14:textId="53D27723" w:rsidR="006512A0" w:rsidRPr="00577606" w:rsidRDefault="00B61FD9" w:rsidP="00E97C8F">
            <w:pPr>
              <w:pStyle w:val="Tabela"/>
            </w:pPr>
            <w:r w:rsidRPr="00B61FD9">
              <w:t>[A-Za-z]</w:t>
            </w:r>
          </w:p>
        </w:tc>
        <w:tc>
          <w:tcPr>
            <w:tcW w:w="993" w:type="dxa"/>
          </w:tcPr>
          <w:p w14:paraId="5A278C5B" w14:textId="456D4F60" w:rsidR="006512A0" w:rsidRPr="00577606" w:rsidRDefault="00B61FD9" w:rsidP="00E97C8F">
            <w:pPr>
              <w:pStyle w:val="Tabela"/>
            </w:pPr>
            <w:r>
              <w:t>Texto</w:t>
            </w:r>
          </w:p>
        </w:tc>
        <w:tc>
          <w:tcPr>
            <w:tcW w:w="1984" w:type="dxa"/>
          </w:tcPr>
          <w:p w14:paraId="3A406111" w14:textId="5FF251AC" w:rsidR="006512A0" w:rsidRPr="00577606" w:rsidRDefault="00981266" w:rsidP="00E97C8F">
            <w:pPr>
              <w:pStyle w:val="Tabela"/>
            </w:pPr>
            <w:r>
              <w:t>-</w:t>
            </w:r>
          </w:p>
        </w:tc>
      </w:tr>
      <w:tr w:rsidR="006512A0" w:rsidRPr="00981266" w14:paraId="4D4A5CCD" w14:textId="77777777" w:rsidTr="00866BEC">
        <w:trPr>
          <w:cantSplit/>
        </w:trPr>
        <w:tc>
          <w:tcPr>
            <w:tcW w:w="1063" w:type="dxa"/>
          </w:tcPr>
          <w:p w14:paraId="59913D8A" w14:textId="77777777" w:rsidR="006512A0" w:rsidRPr="00577606" w:rsidRDefault="006512A0" w:rsidP="00E97C8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1559" w:type="dxa"/>
          </w:tcPr>
          <w:p w14:paraId="33F2CE32" w14:textId="3042E05E" w:rsidR="006512A0" w:rsidRPr="00577606" w:rsidRDefault="00866BEC" w:rsidP="00E97C8F">
            <w:pPr>
              <w:pStyle w:val="Tabela"/>
            </w:pPr>
            <w:r>
              <w:t>Horário</w:t>
            </w:r>
          </w:p>
        </w:tc>
        <w:tc>
          <w:tcPr>
            <w:tcW w:w="1183" w:type="dxa"/>
          </w:tcPr>
          <w:p w14:paraId="04DD1FB2" w14:textId="237DBEF1" w:rsidR="006512A0" w:rsidRPr="00577606" w:rsidRDefault="00335A94" w:rsidP="00E97C8F">
            <w:pPr>
              <w:pStyle w:val="Tabela"/>
            </w:pPr>
            <w:r>
              <w:t>Horário disponível</w:t>
            </w:r>
          </w:p>
        </w:tc>
        <w:tc>
          <w:tcPr>
            <w:tcW w:w="1134" w:type="dxa"/>
          </w:tcPr>
          <w:p w14:paraId="3215A6BD" w14:textId="0C275086" w:rsidR="006512A0" w:rsidRPr="00577606" w:rsidRDefault="009B6BB5" w:rsidP="00E97C8F">
            <w:pPr>
              <w:pStyle w:val="Tabela"/>
            </w:pPr>
            <w:r>
              <w:t>2012-03-04 12:30</w:t>
            </w:r>
          </w:p>
        </w:tc>
        <w:tc>
          <w:tcPr>
            <w:tcW w:w="1275" w:type="dxa"/>
          </w:tcPr>
          <w:p w14:paraId="03AA678C" w14:textId="5FAF6D27" w:rsidR="006512A0" w:rsidRPr="00F71CB0" w:rsidRDefault="007E7ED0" w:rsidP="00E97C8F">
            <w:pPr>
              <w:pStyle w:val="Tabela"/>
              <w:rPr>
                <w:lang w:val="es-CO"/>
              </w:rPr>
            </w:pPr>
            <w:r w:rsidRPr="00F71CB0">
              <w:rPr>
                <w:lang w:val="es-CO"/>
              </w:rPr>
              <w:t>AAAA-MM-DD</w:t>
            </w:r>
            <w:r w:rsidR="00F71CB0" w:rsidRPr="00F71CB0">
              <w:rPr>
                <w:lang w:val="es-CO"/>
              </w:rPr>
              <w:t xml:space="preserve"> </w:t>
            </w:r>
            <w:r w:rsidRPr="00F71CB0">
              <w:rPr>
                <w:lang w:val="es-CO"/>
              </w:rPr>
              <w:t>HH:mm</w:t>
            </w:r>
          </w:p>
        </w:tc>
        <w:tc>
          <w:tcPr>
            <w:tcW w:w="993" w:type="dxa"/>
          </w:tcPr>
          <w:p w14:paraId="3B5312E4" w14:textId="578D331B" w:rsidR="006512A0" w:rsidRPr="00F71CB0" w:rsidRDefault="00B61FD9" w:rsidP="00E97C8F">
            <w:pPr>
              <w:pStyle w:val="Tabela"/>
              <w:rPr>
                <w:lang w:val="es-CO"/>
              </w:rPr>
            </w:pPr>
            <w:r>
              <w:rPr>
                <w:lang w:val="es-CO"/>
              </w:rPr>
              <w:t>Dat</w:t>
            </w:r>
            <w:r w:rsidR="00335A94">
              <w:rPr>
                <w:lang w:val="es-CO"/>
              </w:rPr>
              <w:t>a</w:t>
            </w:r>
          </w:p>
        </w:tc>
        <w:tc>
          <w:tcPr>
            <w:tcW w:w="1984" w:type="dxa"/>
          </w:tcPr>
          <w:p w14:paraId="7D089508" w14:textId="2CC48609" w:rsidR="006512A0" w:rsidRPr="00981266" w:rsidRDefault="009F187C" w:rsidP="00E97C8F">
            <w:pPr>
              <w:pStyle w:val="Tabela"/>
            </w:pPr>
            <w:r w:rsidRPr="00981266">
              <w:t>Data</w:t>
            </w:r>
            <w:r w:rsidR="00D33CFF">
              <w:t xml:space="preserve"> e hora</w:t>
            </w:r>
            <w:r w:rsidRPr="00981266">
              <w:t xml:space="preserve"> deve ser </w:t>
            </w:r>
            <w:r w:rsidR="00981266" w:rsidRPr="00981266">
              <w:t>maior o</w:t>
            </w:r>
            <w:r w:rsidR="00981266">
              <w:t xml:space="preserve">u igual a data </w:t>
            </w:r>
            <w:r w:rsidR="00D33CFF">
              <w:t xml:space="preserve">e hora </w:t>
            </w:r>
            <w:r w:rsidR="00981266">
              <w:t>atual</w:t>
            </w:r>
          </w:p>
        </w:tc>
      </w:tr>
    </w:tbl>
    <w:p w14:paraId="02D8A4F5" w14:textId="77777777" w:rsidR="006512A0" w:rsidRPr="00981266" w:rsidRDefault="006512A0" w:rsidP="00E97C8F">
      <w:pPr>
        <w:pStyle w:val="BodyText"/>
      </w:pPr>
    </w:p>
    <w:p w14:paraId="4C3D02D3" w14:textId="77777777" w:rsidR="006512A0" w:rsidRPr="00577606" w:rsidRDefault="006512A0" w:rsidP="00523684">
      <w:pPr>
        <w:pStyle w:val="Heading4"/>
        <w:jc w:val="both"/>
      </w:pPr>
      <w:bookmarkStart w:id="25" w:name="_Toc10987141"/>
      <w:r w:rsidRPr="00577606">
        <w:lastRenderedPageBreak/>
        <w:t>Comandos</w:t>
      </w:r>
      <w:bookmarkEnd w:id="25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14:paraId="4B021792" w14:textId="77777777" w:rsidTr="00737C03">
        <w:trPr>
          <w:cantSplit/>
        </w:trPr>
        <w:tc>
          <w:tcPr>
            <w:tcW w:w="1063" w:type="dxa"/>
          </w:tcPr>
          <w:p w14:paraId="5BA23EDB" w14:textId="77777777" w:rsidR="006512A0" w:rsidRPr="00577606" w:rsidRDefault="006512A0" w:rsidP="00E97C8F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14:paraId="7A523F1B" w14:textId="77777777" w:rsidR="006512A0" w:rsidRPr="00577606" w:rsidRDefault="006512A0" w:rsidP="00E97C8F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14:paraId="404BF00F" w14:textId="77777777" w:rsidR="006512A0" w:rsidRPr="00577606" w:rsidRDefault="006512A0" w:rsidP="00E97C8F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14:paraId="3C455607" w14:textId="77777777" w:rsidR="006512A0" w:rsidRPr="00577606" w:rsidRDefault="006512A0" w:rsidP="00E97C8F">
            <w:pPr>
              <w:pStyle w:val="Tabela"/>
            </w:pPr>
            <w:r w:rsidRPr="00577606">
              <w:t>Restrições</w:t>
            </w:r>
          </w:p>
        </w:tc>
      </w:tr>
      <w:tr w:rsidR="00866BEC" w:rsidRPr="00577606" w14:paraId="215CEABB" w14:textId="77777777" w:rsidTr="00737C03">
        <w:trPr>
          <w:cantSplit/>
        </w:trPr>
        <w:tc>
          <w:tcPr>
            <w:tcW w:w="1063" w:type="dxa"/>
          </w:tcPr>
          <w:p w14:paraId="2A4F0B64" w14:textId="77777777" w:rsidR="00866BEC" w:rsidRPr="00577606" w:rsidRDefault="00866BEC" w:rsidP="00E97C8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9" w:type="dxa"/>
          </w:tcPr>
          <w:p w14:paraId="3574BC84" w14:textId="765AC04D" w:rsidR="00866BEC" w:rsidRPr="00577606" w:rsidRDefault="00866BEC" w:rsidP="00E97C8F">
            <w:pPr>
              <w:pStyle w:val="Tabela"/>
            </w:pPr>
            <w:r>
              <w:t>Cancelar</w:t>
            </w:r>
          </w:p>
        </w:tc>
        <w:tc>
          <w:tcPr>
            <w:tcW w:w="4111" w:type="dxa"/>
          </w:tcPr>
          <w:p w14:paraId="5A70EED7" w14:textId="12903E6A" w:rsidR="00866BEC" w:rsidRPr="00577606" w:rsidRDefault="00866BEC" w:rsidP="00E97C8F">
            <w:pPr>
              <w:pStyle w:val="Tabela"/>
            </w:pPr>
            <w:r>
              <w:t>Limpar campos e voltar para a página inicial.</w:t>
            </w:r>
          </w:p>
        </w:tc>
        <w:tc>
          <w:tcPr>
            <w:tcW w:w="2457" w:type="dxa"/>
          </w:tcPr>
          <w:p w14:paraId="3987949C" w14:textId="42B72679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  <w:tr w:rsidR="00866BEC" w:rsidRPr="00577606" w14:paraId="21F0C8FC" w14:textId="77777777" w:rsidTr="00737C03">
        <w:trPr>
          <w:cantSplit/>
        </w:trPr>
        <w:tc>
          <w:tcPr>
            <w:tcW w:w="1063" w:type="dxa"/>
          </w:tcPr>
          <w:p w14:paraId="04A5DB68" w14:textId="77777777" w:rsidR="00866BEC" w:rsidRPr="00577606" w:rsidRDefault="00866BEC" w:rsidP="00E97C8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559" w:type="dxa"/>
          </w:tcPr>
          <w:p w14:paraId="69DEE598" w14:textId="074BD21E" w:rsidR="00866BEC" w:rsidRPr="00577606" w:rsidRDefault="00866BEC" w:rsidP="00E97C8F">
            <w:pPr>
              <w:pStyle w:val="Tabela"/>
            </w:pPr>
            <w:r>
              <w:t>Salvar</w:t>
            </w:r>
          </w:p>
        </w:tc>
        <w:tc>
          <w:tcPr>
            <w:tcW w:w="4111" w:type="dxa"/>
          </w:tcPr>
          <w:p w14:paraId="271AD6A1" w14:textId="02C87A6E" w:rsidR="00866BEC" w:rsidRPr="00577606" w:rsidRDefault="00866BEC" w:rsidP="00E97C8F">
            <w:pPr>
              <w:pStyle w:val="Tabela"/>
            </w:pPr>
            <w:r>
              <w:t>Submeter formulário e salvar dados no banco de dados.</w:t>
            </w:r>
          </w:p>
        </w:tc>
        <w:tc>
          <w:tcPr>
            <w:tcW w:w="2457" w:type="dxa"/>
          </w:tcPr>
          <w:p w14:paraId="4BA8B33B" w14:textId="600D83E8" w:rsidR="00866BEC" w:rsidRPr="00577606" w:rsidRDefault="00866BEC" w:rsidP="00E97C8F">
            <w:pPr>
              <w:pStyle w:val="Tabela"/>
            </w:pPr>
            <w:r>
              <w:t xml:space="preserve"> - </w:t>
            </w:r>
          </w:p>
        </w:tc>
      </w:tr>
    </w:tbl>
    <w:p w14:paraId="084ACA1E" w14:textId="77777777" w:rsidR="006512A0" w:rsidRPr="006512A0" w:rsidRDefault="006512A0" w:rsidP="00E97C8F">
      <w:pPr>
        <w:pStyle w:val="BodyText"/>
        <w:rPr>
          <w:highlight w:val="yellow"/>
        </w:rPr>
      </w:pPr>
    </w:p>
    <w:p w14:paraId="3838A130" w14:textId="77777777" w:rsidR="006512A0" w:rsidRDefault="006512A0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6" w:name="_Toc10987142"/>
      <w:r>
        <w:rPr>
          <w:rFonts w:ascii="Times New Roman" w:hAnsi="Times New Roman"/>
        </w:rPr>
        <w:lastRenderedPageBreak/>
        <w:t>Especificação de requisitos de casos de uso</w:t>
      </w:r>
      <w:bookmarkEnd w:id="26"/>
      <w:r w:rsidRPr="006512A0">
        <w:rPr>
          <w:rFonts w:ascii="Times New Roman" w:hAnsi="Times New Roman"/>
        </w:rPr>
        <w:t xml:space="preserve"> </w:t>
      </w:r>
    </w:p>
    <w:p w14:paraId="6F8C826E" w14:textId="2B08B980" w:rsidR="009E4682" w:rsidRPr="006512A0" w:rsidRDefault="009E4682" w:rsidP="00523684">
      <w:pPr>
        <w:pStyle w:val="Heading3"/>
        <w:jc w:val="both"/>
      </w:pPr>
      <w:bookmarkStart w:id="27" w:name="_Toc10987143"/>
      <w:r w:rsidRPr="006512A0">
        <w:t xml:space="preserve">Caso de uso </w:t>
      </w:r>
      <w:r w:rsidR="005D2113">
        <w:t>“</w:t>
      </w:r>
      <w:r w:rsidR="00393AD5">
        <w:t xml:space="preserve">Manter </w:t>
      </w:r>
      <w:r w:rsidR="00D10948">
        <w:t>usuários</w:t>
      </w:r>
      <w:bookmarkEnd w:id="27"/>
      <w:r w:rsidR="005D2113">
        <w:t>”</w:t>
      </w:r>
    </w:p>
    <w:p w14:paraId="7C74A78D" w14:textId="77777777" w:rsidR="009E4682" w:rsidRPr="00577606" w:rsidRDefault="009E4682" w:rsidP="00523684">
      <w:pPr>
        <w:pStyle w:val="Heading4"/>
        <w:jc w:val="both"/>
      </w:pPr>
      <w:bookmarkStart w:id="28" w:name="_Toc10987144"/>
      <w:r w:rsidRPr="00577606">
        <w:t>Precondições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73A7ED3E" w14:textId="77777777">
        <w:trPr>
          <w:trHeight w:val="867"/>
        </w:trPr>
        <w:tc>
          <w:tcPr>
            <w:tcW w:w="9212" w:type="dxa"/>
          </w:tcPr>
          <w:p w14:paraId="224CB426" w14:textId="72A3F9D1" w:rsidR="009059F7" w:rsidRPr="00A52147" w:rsidRDefault="001E1B54" w:rsidP="00E97C8F">
            <w:pPr>
              <w:pStyle w:val="Tabela"/>
              <w:numPr>
                <w:ilvl w:val="0"/>
                <w:numId w:val="7"/>
              </w:numPr>
            </w:pPr>
            <w:r w:rsidRPr="00A52147">
              <w:t>Para executar este caso de uso, o ator deve estar previamente cadastrado no sistema.</w:t>
            </w:r>
          </w:p>
        </w:tc>
      </w:tr>
    </w:tbl>
    <w:p w14:paraId="0C4562C1" w14:textId="77777777" w:rsidR="009E4682" w:rsidRPr="00577606" w:rsidRDefault="009E4682" w:rsidP="00E97C8F">
      <w:pPr>
        <w:pStyle w:val="BodyText"/>
      </w:pPr>
    </w:p>
    <w:p w14:paraId="5CEA4A12" w14:textId="77777777" w:rsidR="009E4682" w:rsidRPr="00577606" w:rsidRDefault="009E4682" w:rsidP="00523684">
      <w:pPr>
        <w:pStyle w:val="Heading4"/>
        <w:jc w:val="both"/>
      </w:pPr>
      <w:bookmarkStart w:id="29" w:name="_Toc10987145"/>
      <w:r w:rsidRPr="00577606">
        <w:t>Fluxo principal</w:t>
      </w:r>
      <w:bookmarkEnd w:id="29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E4682" w:rsidRPr="00577606" w14:paraId="656C3F60" w14:textId="77777777">
        <w:trPr>
          <w:trHeight w:val="797"/>
        </w:trPr>
        <w:tc>
          <w:tcPr>
            <w:tcW w:w="9212" w:type="dxa"/>
          </w:tcPr>
          <w:p w14:paraId="23AB7D3E" w14:textId="77777777" w:rsidR="008C0E11" w:rsidRDefault="00AB1DE0" w:rsidP="00EC1342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 xml:space="preserve">O </w:t>
            </w:r>
            <w:r w:rsidR="00DF49F6" w:rsidRPr="00EC1342">
              <w:rPr>
                <w:sz w:val="24"/>
                <w:szCs w:val="24"/>
              </w:rPr>
              <w:t>administrador do sistema</w:t>
            </w:r>
            <w:r w:rsidRPr="00EC1342">
              <w:rPr>
                <w:sz w:val="24"/>
                <w:szCs w:val="24"/>
              </w:rPr>
              <w:t xml:space="preserve"> seleciona “Usuário” na barra de navegação do menu principal.</w:t>
            </w:r>
          </w:p>
          <w:p w14:paraId="0F27BBCA" w14:textId="3B1B5C2A" w:rsidR="00EC1342" w:rsidRDefault="00613A57" w:rsidP="00EC1342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>O sistema disponibiliza</w:t>
            </w:r>
            <w:r w:rsidR="00DE1985" w:rsidRPr="00EC1342">
              <w:rPr>
                <w:sz w:val="24"/>
                <w:szCs w:val="24"/>
              </w:rPr>
              <w:t xml:space="preserve"> os campos</w:t>
            </w:r>
            <w:r w:rsidRPr="00EC1342">
              <w:rPr>
                <w:sz w:val="24"/>
                <w:szCs w:val="24"/>
              </w:rPr>
              <w:t xml:space="preserve"> login, nome, sobrenome, e-mail, idioma preferido, situação e perfil de acesso para serem informados pelo usuário.</w:t>
            </w:r>
          </w:p>
          <w:p w14:paraId="2813BDBF" w14:textId="77777777" w:rsidR="004B7343" w:rsidRDefault="00AB1DE0" w:rsidP="004B7343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 xml:space="preserve">Todos os usuários cadastrados no sistema serão carregados para que o administrador tenha </w:t>
            </w:r>
            <w:r w:rsidR="009F4489" w:rsidRPr="00EC1342">
              <w:rPr>
                <w:sz w:val="24"/>
                <w:szCs w:val="24"/>
              </w:rPr>
              <w:t>três</w:t>
            </w:r>
            <w:r w:rsidRPr="00EC1342">
              <w:rPr>
                <w:sz w:val="24"/>
                <w:szCs w:val="24"/>
              </w:rPr>
              <w:t xml:space="preserve"> opções: </w:t>
            </w:r>
          </w:p>
          <w:p w14:paraId="44D9E857" w14:textId="77777777" w:rsidR="004B7343" w:rsidRDefault="00AB1DE0" w:rsidP="004B7343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Exclua-os pressionando o ícone da lixeira</w:t>
            </w:r>
            <w:r w:rsidR="00DF49F6" w:rsidRPr="004B7343">
              <w:rPr>
                <w:sz w:val="24"/>
                <w:szCs w:val="24"/>
              </w:rPr>
              <w:t>;</w:t>
            </w:r>
            <w:r w:rsidRPr="004B7343">
              <w:rPr>
                <w:sz w:val="24"/>
                <w:szCs w:val="24"/>
              </w:rPr>
              <w:t xml:space="preserve"> </w:t>
            </w:r>
          </w:p>
          <w:p w14:paraId="4F4CBE3E" w14:textId="77777777" w:rsidR="004B7343" w:rsidRDefault="00AB1DE0" w:rsidP="004B7343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Modifique seus dados selecionando o ícone de </w:t>
            </w:r>
            <w:r w:rsidR="00B443E5" w:rsidRPr="004B7343">
              <w:rPr>
                <w:sz w:val="24"/>
                <w:szCs w:val="24"/>
              </w:rPr>
              <w:t>edição</w:t>
            </w:r>
            <w:r w:rsidR="00DF49F6" w:rsidRPr="004B7343">
              <w:rPr>
                <w:sz w:val="24"/>
                <w:szCs w:val="24"/>
              </w:rPr>
              <w:t>:</w:t>
            </w:r>
            <w:r w:rsidRPr="004B7343">
              <w:rPr>
                <w:sz w:val="24"/>
                <w:szCs w:val="24"/>
              </w:rPr>
              <w:t xml:space="preserve"> </w:t>
            </w:r>
          </w:p>
          <w:p w14:paraId="5D658AC4" w14:textId="77777777" w:rsidR="004B7343" w:rsidRDefault="00AB1DE0" w:rsidP="004B734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O administrador irá modificar os dados do usuário selecionado e clicar em "OK"</w:t>
            </w:r>
            <w:r w:rsidR="009E6134" w:rsidRPr="004B7343">
              <w:rPr>
                <w:sz w:val="24"/>
                <w:szCs w:val="24"/>
              </w:rPr>
              <w:t>;</w:t>
            </w:r>
          </w:p>
          <w:p w14:paraId="023FAF2D" w14:textId="77777777" w:rsidR="00B242D3" w:rsidRDefault="00AB1DE0" w:rsidP="00B242D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Se os dados não estiverem corretos, o formulário será validado e uma mensagem de erro será exibida abaixo dos campos correspondentes. Se os novos dados inseridos estiverem corretos, os campos do usuário escolhido para serem modificados serão modificados. </w:t>
            </w:r>
          </w:p>
          <w:p w14:paraId="7BFBA29E" w14:textId="77777777" w:rsidR="00B242D3" w:rsidRDefault="00AB1DE0" w:rsidP="00B242D3">
            <w:pPr>
              <w:numPr>
                <w:ilvl w:val="1"/>
                <w:numId w:val="30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 xml:space="preserve">Crie um novo usuário clicando no botão "Criar </w:t>
            </w:r>
            <w:r w:rsidR="006C2EDC" w:rsidRPr="00B242D3">
              <w:rPr>
                <w:sz w:val="24"/>
                <w:szCs w:val="24"/>
              </w:rPr>
              <w:t xml:space="preserve">novo </w:t>
            </w:r>
            <w:r w:rsidRPr="00B242D3">
              <w:rPr>
                <w:sz w:val="24"/>
                <w:szCs w:val="24"/>
              </w:rPr>
              <w:t>usuário".</w:t>
            </w:r>
          </w:p>
          <w:p w14:paraId="64BF8819" w14:textId="77777777" w:rsidR="00B242D3" w:rsidRDefault="00AB1DE0" w:rsidP="00B242D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 xml:space="preserve">O administrador irá preencher </w:t>
            </w:r>
            <w:r w:rsidR="007B077C" w:rsidRPr="00B242D3">
              <w:rPr>
                <w:sz w:val="24"/>
                <w:szCs w:val="24"/>
              </w:rPr>
              <w:t xml:space="preserve">os campos mencionados acima </w:t>
            </w:r>
            <w:r w:rsidRPr="00B242D3">
              <w:rPr>
                <w:sz w:val="24"/>
                <w:szCs w:val="24"/>
              </w:rPr>
              <w:t>e clicar em “</w:t>
            </w:r>
            <w:r w:rsidR="006C2EDC" w:rsidRPr="00B242D3">
              <w:rPr>
                <w:sz w:val="24"/>
                <w:szCs w:val="24"/>
              </w:rPr>
              <w:t>Salvar”</w:t>
            </w:r>
            <w:r w:rsidRPr="00B242D3">
              <w:rPr>
                <w:sz w:val="24"/>
                <w:szCs w:val="24"/>
              </w:rPr>
              <w:t>.</w:t>
            </w:r>
          </w:p>
          <w:p w14:paraId="1FDEB872" w14:textId="4687D9E9" w:rsidR="0028601F" w:rsidRPr="00B242D3" w:rsidRDefault="0028601F" w:rsidP="00B242D3">
            <w:pPr>
              <w:numPr>
                <w:ilvl w:val="2"/>
                <w:numId w:val="30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>O sistema envia uma senha temporária para o e-mail cadastrado contendo link que redireciona o usuário para definir uma nova senha.</w:t>
            </w:r>
          </w:p>
          <w:p w14:paraId="23288B14" w14:textId="4F24852A" w:rsidR="00AB1DE0" w:rsidRPr="00577606" w:rsidRDefault="00CC5818" w:rsidP="00E97C8F">
            <w:pPr>
              <w:pStyle w:val="Tabela"/>
            </w:pPr>
            <w:r>
              <w:t xml:space="preserve">3. </w:t>
            </w:r>
            <w:r w:rsidR="0028601F" w:rsidRPr="009F4489">
              <w:t>O caso de uso é finalizado.</w:t>
            </w:r>
          </w:p>
        </w:tc>
      </w:tr>
    </w:tbl>
    <w:p w14:paraId="04C84029" w14:textId="77777777" w:rsidR="009E4682" w:rsidRPr="00577606" w:rsidRDefault="009E4682" w:rsidP="00E97C8F">
      <w:pPr>
        <w:pStyle w:val="BodyText"/>
      </w:pPr>
    </w:p>
    <w:p w14:paraId="11522928" w14:textId="77777777" w:rsidR="00F46CBE" w:rsidRPr="00577606" w:rsidRDefault="006512A0" w:rsidP="00523684">
      <w:pPr>
        <w:pStyle w:val="Heading4"/>
        <w:jc w:val="both"/>
      </w:pPr>
      <w:bookmarkStart w:id="30" w:name="_Toc10987146"/>
      <w:r>
        <w:t>Fluxo alternativo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46CBE" w:rsidRPr="00577606" w14:paraId="12C579FA" w14:textId="77777777">
        <w:trPr>
          <w:trHeight w:val="797"/>
        </w:trPr>
        <w:tc>
          <w:tcPr>
            <w:tcW w:w="9212" w:type="dxa"/>
          </w:tcPr>
          <w:p w14:paraId="1801A938" w14:textId="3C3A63B9" w:rsidR="00F46CBE" w:rsidRPr="00A52147" w:rsidRDefault="00566EA4" w:rsidP="00E97C8F">
            <w:pPr>
              <w:pStyle w:val="Tabela"/>
            </w:pPr>
            <w:r w:rsidRPr="00A52147">
              <w:t>Al: Usuário ou Senha Inválidos</w:t>
            </w:r>
            <w:r w:rsidR="00CA0B88">
              <w:t>:</w:t>
            </w:r>
            <w:r w:rsidRPr="00A52147">
              <w:t xml:space="preserve"> O sistema exibe mensagem informando que a identificação do usuário ou senha não é válida, retomando ao passo </w:t>
            </w:r>
            <w:r w:rsidR="008C0E11" w:rsidRPr="000B779F">
              <w:rPr>
                <w:i/>
                <w:iCs/>
              </w:rPr>
              <w:t>3b</w:t>
            </w:r>
            <w:r w:rsidR="00B06952">
              <w:t xml:space="preserve">, </w:t>
            </w:r>
            <w:r w:rsidR="007B1285">
              <w:t>se modificação</w:t>
            </w:r>
            <w:r w:rsidR="00B06952">
              <w:t>,</w:t>
            </w:r>
            <w:r w:rsidR="007B1285">
              <w:t xml:space="preserve"> ou passo</w:t>
            </w:r>
            <w:r w:rsidR="00B06952">
              <w:t xml:space="preserve"> </w:t>
            </w:r>
            <w:r w:rsidR="00B06952" w:rsidRPr="000B779F">
              <w:rPr>
                <w:i/>
                <w:iCs/>
              </w:rPr>
              <w:t>3c</w:t>
            </w:r>
            <w:r w:rsidR="00B06952">
              <w:t xml:space="preserve"> se criação, </w:t>
            </w:r>
            <w:r w:rsidRPr="00A52147">
              <w:t>do fluxo principal.</w:t>
            </w:r>
          </w:p>
        </w:tc>
      </w:tr>
    </w:tbl>
    <w:p w14:paraId="3CE51AE0" w14:textId="77777777" w:rsidR="00F46CBE" w:rsidRDefault="00F46CBE" w:rsidP="00E97C8F">
      <w:pPr>
        <w:pStyle w:val="BodyText"/>
      </w:pPr>
    </w:p>
    <w:p w14:paraId="4957722A" w14:textId="14FF36A0" w:rsidR="00D10948" w:rsidRPr="006512A0" w:rsidRDefault="00D10948" w:rsidP="00D10948">
      <w:pPr>
        <w:pStyle w:val="Heading3"/>
        <w:jc w:val="both"/>
      </w:pPr>
      <w:bookmarkStart w:id="31" w:name="_Toc10987148"/>
      <w:r w:rsidRPr="006512A0">
        <w:t xml:space="preserve">Caso de uso </w:t>
      </w:r>
      <w:r w:rsidR="005D2113">
        <w:t>“</w:t>
      </w:r>
      <w:r>
        <w:t>Manter profissionais</w:t>
      </w:r>
      <w:r w:rsidR="005D2113">
        <w:t>”</w:t>
      </w:r>
    </w:p>
    <w:p w14:paraId="394ED3FF" w14:textId="77777777" w:rsidR="006512A0" w:rsidRPr="00577606" w:rsidRDefault="006512A0" w:rsidP="00523684">
      <w:pPr>
        <w:pStyle w:val="Heading4"/>
        <w:jc w:val="both"/>
      </w:pPr>
      <w:r w:rsidRPr="00577606">
        <w:t>Precondições</w:t>
      </w:r>
      <w:bookmarkEnd w:id="31"/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7"/>
      </w:tblGrid>
      <w:tr w:rsidR="006512A0" w:rsidRPr="00577606" w14:paraId="2F68CCFA" w14:textId="77777777" w:rsidTr="00E23D2C">
        <w:trPr>
          <w:trHeight w:val="852"/>
        </w:trPr>
        <w:tc>
          <w:tcPr>
            <w:tcW w:w="9287" w:type="dxa"/>
          </w:tcPr>
          <w:p w14:paraId="2027BC20" w14:textId="04B58B0D" w:rsidR="006512A0" w:rsidRPr="00577606" w:rsidRDefault="00E23D2C" w:rsidP="00E97C8F">
            <w:pPr>
              <w:pStyle w:val="Tabela"/>
              <w:numPr>
                <w:ilvl w:val="0"/>
                <w:numId w:val="17"/>
              </w:numPr>
            </w:pPr>
            <w:r w:rsidRPr="00A52147">
              <w:t>Para executar este caso de uso, o ator deve estar previamente cadastrado no sistema.</w:t>
            </w:r>
          </w:p>
        </w:tc>
      </w:tr>
    </w:tbl>
    <w:p w14:paraId="628C52E2" w14:textId="77777777" w:rsidR="006512A0" w:rsidRPr="00577606" w:rsidRDefault="006512A0" w:rsidP="00E97C8F">
      <w:pPr>
        <w:pStyle w:val="BodyText"/>
      </w:pPr>
    </w:p>
    <w:p w14:paraId="3C548D8E" w14:textId="77777777" w:rsidR="006512A0" w:rsidRPr="00577606" w:rsidRDefault="006512A0" w:rsidP="00523684">
      <w:pPr>
        <w:pStyle w:val="Heading4"/>
        <w:jc w:val="both"/>
      </w:pPr>
      <w:bookmarkStart w:id="32" w:name="_Toc10987149"/>
      <w:r w:rsidRPr="00577606">
        <w:lastRenderedPageBreak/>
        <w:t>Fluxo principal</w:t>
      </w:r>
      <w:bookmarkEnd w:id="32"/>
      <w:r w:rsidRPr="00577606">
        <w:t xml:space="preserve"> </w:t>
      </w: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7"/>
      </w:tblGrid>
      <w:tr w:rsidR="006512A0" w:rsidRPr="00577606" w14:paraId="048E9D27" w14:textId="77777777" w:rsidTr="00471312">
        <w:trPr>
          <w:trHeight w:val="4728"/>
        </w:trPr>
        <w:tc>
          <w:tcPr>
            <w:tcW w:w="9297" w:type="dxa"/>
          </w:tcPr>
          <w:p w14:paraId="6E079B25" w14:textId="77777777" w:rsidR="00471312" w:rsidRDefault="00471312" w:rsidP="0047131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>O administrador do sistema seleciona “</w:t>
            </w:r>
            <w:r>
              <w:rPr>
                <w:sz w:val="24"/>
                <w:szCs w:val="24"/>
              </w:rPr>
              <w:t>Profissionais de Saúde</w:t>
            </w:r>
            <w:r w:rsidRPr="00EC1342">
              <w:rPr>
                <w:sz w:val="24"/>
                <w:szCs w:val="24"/>
              </w:rPr>
              <w:t xml:space="preserve">” na barra de navegação do menu principal. </w:t>
            </w:r>
          </w:p>
          <w:p w14:paraId="34D7D1CE" w14:textId="77777777" w:rsidR="00471312" w:rsidRDefault="00471312" w:rsidP="0047131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31806">
              <w:rPr>
                <w:sz w:val="24"/>
                <w:szCs w:val="24"/>
              </w:rPr>
              <w:t>O sistema disponibiliza os campos nome, CPF, endereço, número de registro profissional, especialidade e uma lista de horários ordenada por dia e com intervalos de 30 minutos</w:t>
            </w:r>
            <w:r>
              <w:rPr>
                <w:sz w:val="24"/>
                <w:szCs w:val="24"/>
              </w:rPr>
              <w:t>.</w:t>
            </w:r>
          </w:p>
          <w:p w14:paraId="56988CF3" w14:textId="77777777" w:rsidR="00471312" w:rsidRDefault="00471312" w:rsidP="00471312">
            <w:pPr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EC1342">
              <w:rPr>
                <w:sz w:val="24"/>
                <w:szCs w:val="24"/>
              </w:rPr>
              <w:t xml:space="preserve">Todos os </w:t>
            </w:r>
            <w:r>
              <w:rPr>
                <w:sz w:val="24"/>
                <w:szCs w:val="24"/>
              </w:rPr>
              <w:t>profissionais de saúde d</w:t>
            </w:r>
            <w:r w:rsidRPr="00EC1342">
              <w:rPr>
                <w:sz w:val="24"/>
                <w:szCs w:val="24"/>
              </w:rPr>
              <w:t xml:space="preserve">o sistema serão carregados para que o administrador tenha três opções: </w:t>
            </w:r>
          </w:p>
          <w:p w14:paraId="35641A33" w14:textId="77777777" w:rsidR="00471312" w:rsidRDefault="00471312" w:rsidP="00471312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Exclua</w:t>
            </w:r>
            <w:r>
              <w:rPr>
                <w:sz w:val="24"/>
                <w:szCs w:val="24"/>
              </w:rPr>
              <w:t xml:space="preserve"> os profissionais de saúde</w:t>
            </w:r>
            <w:r w:rsidRPr="004B7343">
              <w:rPr>
                <w:sz w:val="24"/>
                <w:szCs w:val="24"/>
              </w:rPr>
              <w:t xml:space="preserve"> pressionando o ícone da lixeira; </w:t>
            </w:r>
          </w:p>
          <w:p w14:paraId="5C4DDAC9" w14:textId="77777777" w:rsidR="00471312" w:rsidRDefault="00471312" w:rsidP="00471312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Modifique seus dados selecionando o ícone de edição: </w:t>
            </w:r>
          </w:p>
          <w:p w14:paraId="31CF3D11" w14:textId="77777777" w:rsidR="00471312" w:rsidRDefault="00471312" w:rsidP="00471312">
            <w:pPr>
              <w:numPr>
                <w:ilvl w:val="2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>O administrador irá modificar os dados do usuário selecionado e clicar em "</w:t>
            </w:r>
            <w:r>
              <w:rPr>
                <w:sz w:val="24"/>
                <w:szCs w:val="24"/>
              </w:rPr>
              <w:t>Editar</w:t>
            </w:r>
            <w:r w:rsidRPr="004B7343">
              <w:rPr>
                <w:sz w:val="24"/>
                <w:szCs w:val="24"/>
              </w:rPr>
              <w:t>";</w:t>
            </w:r>
          </w:p>
          <w:p w14:paraId="76668C2A" w14:textId="77777777" w:rsidR="00471312" w:rsidRDefault="00471312" w:rsidP="00471312">
            <w:pPr>
              <w:numPr>
                <w:ilvl w:val="2"/>
                <w:numId w:val="31"/>
              </w:numPr>
              <w:rPr>
                <w:sz w:val="24"/>
                <w:szCs w:val="24"/>
              </w:rPr>
            </w:pPr>
            <w:r w:rsidRPr="004B7343">
              <w:rPr>
                <w:sz w:val="24"/>
                <w:szCs w:val="24"/>
              </w:rPr>
              <w:t xml:space="preserve">Se os dados não estiverem corretos, o formulário será validado e uma mensagem de erro será exibida abaixo dos campos correspondentes. Se os novos dados inseridos estiverem corretos, os campos do usuário escolhido para serem modificados serão modificados. </w:t>
            </w:r>
          </w:p>
          <w:p w14:paraId="571C230A" w14:textId="77777777" w:rsidR="00471312" w:rsidRDefault="00471312" w:rsidP="00471312">
            <w:pPr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 xml:space="preserve">Crie um novo usuário clicando no botão "Criar novo </w:t>
            </w:r>
            <w:r>
              <w:rPr>
                <w:sz w:val="24"/>
                <w:szCs w:val="24"/>
              </w:rPr>
              <w:t>Profissional de Saúde</w:t>
            </w:r>
            <w:r w:rsidRPr="00B242D3">
              <w:rPr>
                <w:sz w:val="24"/>
                <w:szCs w:val="24"/>
              </w:rPr>
              <w:t>".</w:t>
            </w:r>
          </w:p>
          <w:p w14:paraId="6D79132B" w14:textId="77777777" w:rsidR="00471312" w:rsidRDefault="00471312" w:rsidP="00471312">
            <w:pPr>
              <w:numPr>
                <w:ilvl w:val="2"/>
                <w:numId w:val="31"/>
              </w:numPr>
              <w:rPr>
                <w:sz w:val="24"/>
                <w:szCs w:val="24"/>
              </w:rPr>
            </w:pPr>
            <w:r w:rsidRPr="00B242D3">
              <w:rPr>
                <w:sz w:val="24"/>
                <w:szCs w:val="24"/>
              </w:rPr>
              <w:t>O administrador irá preencher os campos mencionados acima e clicar em “Salvar”.</w:t>
            </w:r>
          </w:p>
          <w:p w14:paraId="12C7582E" w14:textId="7BE74E9A" w:rsidR="00471312" w:rsidRPr="00577606" w:rsidRDefault="00471312" w:rsidP="00E97C8F">
            <w:pPr>
              <w:pStyle w:val="Tabela"/>
            </w:pPr>
            <w:r>
              <w:t xml:space="preserve">3. </w:t>
            </w:r>
            <w:r w:rsidRPr="009F4489">
              <w:t>O caso de uso é finalizado.</w:t>
            </w:r>
          </w:p>
        </w:tc>
      </w:tr>
    </w:tbl>
    <w:p w14:paraId="6E2F9CBC" w14:textId="77777777" w:rsidR="006512A0" w:rsidRPr="00577606" w:rsidRDefault="006512A0" w:rsidP="00E97C8F">
      <w:pPr>
        <w:pStyle w:val="BodyText"/>
      </w:pPr>
    </w:p>
    <w:p w14:paraId="339CC1A6" w14:textId="77777777" w:rsidR="006512A0" w:rsidRPr="00577606" w:rsidRDefault="006512A0" w:rsidP="00523684">
      <w:pPr>
        <w:pStyle w:val="Heading4"/>
        <w:jc w:val="both"/>
      </w:pPr>
      <w:bookmarkStart w:id="33" w:name="_Toc10987150"/>
      <w:r>
        <w:t>Fluxo alternativo</w:t>
      </w:r>
      <w:bookmarkEnd w:id="33"/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3"/>
      </w:tblGrid>
      <w:tr w:rsidR="006512A0" w:rsidRPr="00577606" w14:paraId="4D72A076" w14:textId="77777777" w:rsidTr="00A52147">
        <w:trPr>
          <w:trHeight w:val="1145"/>
        </w:trPr>
        <w:tc>
          <w:tcPr>
            <w:tcW w:w="9313" w:type="dxa"/>
          </w:tcPr>
          <w:p w14:paraId="56F7E00B" w14:textId="508C94EF" w:rsidR="006512A0" w:rsidRPr="00343DD7" w:rsidRDefault="00535D62" w:rsidP="00E97C8F">
            <w:pPr>
              <w:pStyle w:val="Tabela"/>
            </w:pPr>
            <w:r w:rsidRPr="00535D62">
              <w:rPr>
                <w:shd w:val="clear" w:color="auto" w:fill="FFFFFF"/>
              </w:rPr>
              <w:t xml:space="preserve">A1: </w:t>
            </w:r>
            <w:r w:rsidR="00EA06A0" w:rsidRPr="00535D62">
              <w:rPr>
                <w:shd w:val="clear" w:color="auto" w:fill="FFFFFF"/>
              </w:rPr>
              <w:t xml:space="preserve">Campos inválidos: O sistema exibe mensagem informando que </w:t>
            </w:r>
            <w:r w:rsidR="00F34E81" w:rsidRPr="00535D62">
              <w:rPr>
                <w:shd w:val="clear" w:color="auto" w:fill="FFFFFF"/>
              </w:rPr>
              <w:t xml:space="preserve">o </w:t>
            </w:r>
            <w:r w:rsidR="00EA06A0" w:rsidRPr="00535D62">
              <w:rPr>
                <w:shd w:val="clear" w:color="auto" w:fill="FFFFFF"/>
              </w:rPr>
              <w:t xml:space="preserve">campo é inválido, mostrando mensagem </w:t>
            </w:r>
            <w:r w:rsidR="00D86515">
              <w:rPr>
                <w:shd w:val="clear" w:color="auto" w:fill="FFFFFF"/>
              </w:rPr>
              <w:t>de erro</w:t>
            </w:r>
            <w:r w:rsidR="00F34E81" w:rsidRPr="00535D62">
              <w:rPr>
                <w:shd w:val="clear" w:color="auto" w:fill="FFFFFF"/>
              </w:rPr>
              <w:t>, bem como o formato correto,</w:t>
            </w:r>
            <w:r w:rsidR="00EA06A0" w:rsidRPr="00535D62">
              <w:rPr>
                <w:shd w:val="clear" w:color="auto" w:fill="FFFFFF"/>
              </w:rPr>
              <w:t xml:space="preserve"> abaixo do respectivo campo incorreto</w:t>
            </w:r>
            <w:r w:rsidR="00AE0441" w:rsidRPr="00535D62">
              <w:rPr>
                <w:shd w:val="clear" w:color="auto" w:fill="FFFFFF"/>
              </w:rPr>
              <w:t xml:space="preserve">, </w:t>
            </w:r>
            <w:r w:rsidR="00225D9E" w:rsidRPr="00A52147">
              <w:t xml:space="preserve">retomando ao passo </w:t>
            </w:r>
            <w:r w:rsidR="00225D9E" w:rsidRPr="000B779F">
              <w:rPr>
                <w:i/>
                <w:iCs/>
              </w:rPr>
              <w:t>3b</w:t>
            </w:r>
            <w:r w:rsidR="00225D9E">
              <w:t xml:space="preserve">, se modificação, ou passo </w:t>
            </w:r>
            <w:r w:rsidR="00225D9E" w:rsidRPr="000B779F">
              <w:rPr>
                <w:i/>
                <w:iCs/>
              </w:rPr>
              <w:t>3c</w:t>
            </w:r>
            <w:r w:rsidR="00225D9E">
              <w:t xml:space="preserve"> se criação, </w:t>
            </w:r>
            <w:r w:rsidR="00225D9E" w:rsidRPr="00A52147">
              <w:t>do fluxo principal.</w:t>
            </w:r>
          </w:p>
          <w:p w14:paraId="1FBDBFC5" w14:textId="4C0F7CA4" w:rsidR="00343DD7" w:rsidRPr="00535D62" w:rsidRDefault="00343DD7" w:rsidP="00E97C8F">
            <w:pPr>
              <w:pStyle w:val="Tabela"/>
            </w:pPr>
            <w:r>
              <w:rPr>
                <w:shd w:val="clear" w:color="auto" w:fill="FFFFFF"/>
              </w:rPr>
              <w:t xml:space="preserve">A2: Data já cadastrada: </w:t>
            </w:r>
            <w:r w:rsidRPr="00535D62">
              <w:rPr>
                <w:shd w:val="clear" w:color="auto" w:fill="FFFFFF"/>
              </w:rPr>
              <w:t>O sistema exibe mensagem</w:t>
            </w:r>
            <w:r w:rsidR="00D86515">
              <w:rPr>
                <w:shd w:val="clear" w:color="auto" w:fill="FFFFFF"/>
              </w:rPr>
              <w:t xml:space="preserve"> de alerta</w:t>
            </w:r>
            <w:r w:rsidRPr="00535D62">
              <w:rPr>
                <w:shd w:val="clear" w:color="auto" w:fill="FFFFFF"/>
              </w:rPr>
              <w:t xml:space="preserve"> informando que</w:t>
            </w:r>
            <w:r>
              <w:rPr>
                <w:shd w:val="clear" w:color="auto" w:fill="FFFFFF"/>
              </w:rPr>
              <w:t xml:space="preserve"> a data informada já foi previamente adicionada a lista de horários disponíveis</w:t>
            </w:r>
            <w:r w:rsidR="007F4BDF">
              <w:rPr>
                <w:shd w:val="clear" w:color="auto" w:fill="FFFFFF"/>
              </w:rPr>
              <w:t xml:space="preserve"> do profissional.</w:t>
            </w:r>
          </w:p>
        </w:tc>
      </w:tr>
    </w:tbl>
    <w:p w14:paraId="4182BC0A" w14:textId="77777777" w:rsidR="006512A0" w:rsidRDefault="006512A0" w:rsidP="00E97C8F">
      <w:pPr>
        <w:pStyle w:val="BodyText"/>
      </w:pPr>
    </w:p>
    <w:p w14:paraId="46FA5BC7" w14:textId="77777777" w:rsidR="006512A0" w:rsidRDefault="006512A0" w:rsidP="00E97C8F">
      <w:pPr>
        <w:pStyle w:val="BodyText"/>
      </w:pPr>
    </w:p>
    <w:p w14:paraId="0D9FC374" w14:textId="029C00FA" w:rsidR="006512A0" w:rsidRPr="006512A0" w:rsidRDefault="006512A0" w:rsidP="00523684">
      <w:pPr>
        <w:pStyle w:val="Heading3"/>
        <w:jc w:val="both"/>
      </w:pPr>
      <w:bookmarkStart w:id="34" w:name="_Toc10987151"/>
      <w:r w:rsidRPr="006512A0">
        <w:t xml:space="preserve">Caso de uso </w:t>
      </w:r>
      <w:r w:rsidR="005D2113">
        <w:t>“</w:t>
      </w:r>
      <w:r w:rsidR="00081C51">
        <w:t>Agendar</w:t>
      </w:r>
      <w:r w:rsidR="002A3EC3">
        <w:t xml:space="preserve"> consulta</w:t>
      </w:r>
      <w:r w:rsidR="000C7724">
        <w:t>s</w:t>
      </w:r>
      <w:bookmarkEnd w:id="34"/>
      <w:r w:rsidR="005D2113">
        <w:t>”</w:t>
      </w:r>
    </w:p>
    <w:p w14:paraId="4519EAAB" w14:textId="77777777" w:rsidR="006512A0" w:rsidRPr="00577606" w:rsidRDefault="006512A0" w:rsidP="00523684">
      <w:pPr>
        <w:pStyle w:val="Heading4"/>
        <w:jc w:val="both"/>
      </w:pPr>
      <w:bookmarkStart w:id="35" w:name="_Toc10987152"/>
      <w:r w:rsidRPr="00577606">
        <w:t>Precondições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279B39C6" w14:textId="77777777" w:rsidTr="00737C03">
        <w:trPr>
          <w:trHeight w:val="867"/>
        </w:trPr>
        <w:tc>
          <w:tcPr>
            <w:tcW w:w="9212" w:type="dxa"/>
          </w:tcPr>
          <w:p w14:paraId="0E4C7E70" w14:textId="7FC581A4" w:rsidR="006512A0" w:rsidRPr="00577606" w:rsidRDefault="00002549" w:rsidP="00E97C8F">
            <w:pPr>
              <w:pStyle w:val="Tabela"/>
              <w:numPr>
                <w:ilvl w:val="0"/>
                <w:numId w:val="14"/>
              </w:numPr>
            </w:pPr>
            <w:r w:rsidRPr="00A52147">
              <w:t xml:space="preserve">Para executar este caso de uso, o </w:t>
            </w:r>
            <w:r w:rsidR="00C95183">
              <w:t>usuário</w:t>
            </w:r>
            <w:r>
              <w:t xml:space="preserve"> e os profissionais de saúde</w:t>
            </w:r>
            <w:r w:rsidR="007F0DD4">
              <w:t xml:space="preserve"> </w:t>
            </w:r>
            <w:r w:rsidRPr="00A52147">
              <w:t>deve</w:t>
            </w:r>
            <w:r>
              <w:t>m</w:t>
            </w:r>
            <w:r w:rsidRPr="00A52147">
              <w:t xml:space="preserve"> estar previamente cadastrado</w:t>
            </w:r>
            <w:r>
              <w:t>s</w:t>
            </w:r>
            <w:r w:rsidRPr="00A52147">
              <w:t xml:space="preserve"> no sistema.</w:t>
            </w:r>
          </w:p>
        </w:tc>
      </w:tr>
    </w:tbl>
    <w:p w14:paraId="0904256B" w14:textId="77777777" w:rsidR="006512A0" w:rsidRPr="00577606" w:rsidRDefault="006512A0" w:rsidP="00E97C8F">
      <w:pPr>
        <w:pStyle w:val="BodyText"/>
      </w:pPr>
    </w:p>
    <w:p w14:paraId="7F1C2E18" w14:textId="77777777" w:rsidR="006512A0" w:rsidRPr="00577606" w:rsidRDefault="006512A0" w:rsidP="00523684">
      <w:pPr>
        <w:pStyle w:val="Heading4"/>
        <w:jc w:val="both"/>
      </w:pPr>
      <w:bookmarkStart w:id="36" w:name="_Toc10987153"/>
      <w:r w:rsidRPr="00577606">
        <w:lastRenderedPageBreak/>
        <w:t>Fluxo principal</w:t>
      </w:r>
      <w:bookmarkEnd w:id="36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5195FFA9" w14:textId="77777777" w:rsidTr="00737C03">
        <w:trPr>
          <w:trHeight w:val="797"/>
        </w:trPr>
        <w:tc>
          <w:tcPr>
            <w:tcW w:w="9212" w:type="dxa"/>
          </w:tcPr>
          <w:p w14:paraId="4EEBF23E" w14:textId="75D5A9F3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Este caso de uso inicia-se quando um usuário</w:t>
            </w:r>
            <w:r w:rsidR="00871979">
              <w:rPr>
                <w:shd w:val="clear" w:color="auto" w:fill="FFFFFF"/>
              </w:rPr>
              <w:t xml:space="preserve"> faz login e</w:t>
            </w:r>
            <w:r w:rsidRPr="00FE1FD1">
              <w:rPr>
                <w:shd w:val="clear" w:color="auto" w:fill="FFFFFF"/>
              </w:rPr>
              <w:t xml:space="preserve"> abre a página "Marcação de consulta".</w:t>
            </w:r>
          </w:p>
          <w:p w14:paraId="4CB90260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sistema disponibiliza uma lista de especialidades.</w:t>
            </w:r>
          </w:p>
          <w:p w14:paraId="709CEC26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usuário informa a especialidade desejada, e seleciona a data para realizar a consulta.</w:t>
            </w:r>
          </w:p>
          <w:p w14:paraId="4F1C4E63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sistema apresenta os profissionais disponíveis na data informada, local e horários disponíveis.</w:t>
            </w:r>
          </w:p>
          <w:p w14:paraId="0BF80B0D" w14:textId="77777777" w:rsidR="00E17BF9" w:rsidRPr="00FE1FD1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usuário seleciona o profissional no horário e local mais conveniente e em seguida confirma a marcação da consulta.</w:t>
            </w:r>
          </w:p>
          <w:p w14:paraId="77213FB5" w14:textId="45CCB874" w:rsidR="006512A0" w:rsidRPr="00577606" w:rsidRDefault="00E17BF9" w:rsidP="00E97C8F">
            <w:pPr>
              <w:pStyle w:val="Tabela"/>
              <w:numPr>
                <w:ilvl w:val="0"/>
                <w:numId w:val="15"/>
              </w:numPr>
            </w:pPr>
            <w:r w:rsidRPr="00FE1FD1">
              <w:rPr>
                <w:shd w:val="clear" w:color="auto" w:fill="FFFFFF"/>
              </w:rPr>
              <w:t>O caso de uso é finalizado.</w:t>
            </w:r>
          </w:p>
        </w:tc>
      </w:tr>
    </w:tbl>
    <w:p w14:paraId="027DC872" w14:textId="77777777" w:rsidR="006512A0" w:rsidRPr="00577606" w:rsidRDefault="006512A0" w:rsidP="00E97C8F">
      <w:pPr>
        <w:pStyle w:val="BodyText"/>
      </w:pPr>
    </w:p>
    <w:p w14:paraId="2E7F6CEC" w14:textId="77777777" w:rsidR="006512A0" w:rsidRPr="00577606" w:rsidRDefault="006512A0" w:rsidP="00523684">
      <w:pPr>
        <w:pStyle w:val="Heading4"/>
        <w:jc w:val="both"/>
      </w:pPr>
      <w:bookmarkStart w:id="37" w:name="_Toc10987154"/>
      <w:r>
        <w:t>Fluxo alternativo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14:paraId="47C4AEB0" w14:textId="77777777" w:rsidTr="00737C03">
        <w:trPr>
          <w:trHeight w:val="797"/>
        </w:trPr>
        <w:tc>
          <w:tcPr>
            <w:tcW w:w="9212" w:type="dxa"/>
          </w:tcPr>
          <w:p w14:paraId="65E32F42" w14:textId="79806705" w:rsidR="006512A0" w:rsidRPr="00535D62" w:rsidRDefault="007620CC" w:rsidP="00E97C8F">
            <w:pPr>
              <w:pStyle w:val="Tabela"/>
            </w:pPr>
            <w:r>
              <w:rPr>
                <w:shd w:val="clear" w:color="auto" w:fill="FFFFFF"/>
              </w:rPr>
              <w:t xml:space="preserve">A1: </w:t>
            </w:r>
            <w:r w:rsidR="00E17BF9" w:rsidRPr="00535D62">
              <w:rPr>
                <w:shd w:val="clear" w:color="auto" w:fill="FFFFFF"/>
              </w:rPr>
              <w:t xml:space="preserve">Campos inválidos: O sistema exibe mensagem </w:t>
            </w:r>
            <w:r w:rsidR="00D86515">
              <w:rPr>
                <w:shd w:val="clear" w:color="auto" w:fill="FFFFFF"/>
              </w:rPr>
              <w:t xml:space="preserve">de erro </w:t>
            </w:r>
            <w:r w:rsidR="00E17BF9" w:rsidRPr="00535D62">
              <w:rPr>
                <w:shd w:val="clear" w:color="auto" w:fill="FFFFFF"/>
              </w:rPr>
              <w:t>informando que o valor informado no campo é inválido.</w:t>
            </w:r>
          </w:p>
          <w:p w14:paraId="6982535B" w14:textId="2063F31E" w:rsidR="00E17BF9" w:rsidRPr="00577606" w:rsidRDefault="007620CC" w:rsidP="00E97C8F">
            <w:pPr>
              <w:pStyle w:val="Tabela"/>
            </w:pPr>
            <w:r>
              <w:rPr>
                <w:shd w:val="clear" w:color="auto" w:fill="FFFFFF"/>
              </w:rPr>
              <w:t xml:space="preserve">A2: </w:t>
            </w:r>
            <w:r w:rsidR="00E17BF9" w:rsidRPr="00535D62">
              <w:rPr>
                <w:shd w:val="clear" w:color="auto" w:fill="FFFFFF"/>
              </w:rPr>
              <w:t xml:space="preserve">Nenhum profissional disponível na data informada: O sistema exibe mensagem </w:t>
            </w:r>
            <w:r w:rsidR="00D86515">
              <w:rPr>
                <w:shd w:val="clear" w:color="auto" w:fill="FFFFFF"/>
              </w:rPr>
              <w:t xml:space="preserve">de alerta </w:t>
            </w:r>
            <w:r w:rsidR="00E17BF9" w:rsidRPr="00535D62">
              <w:rPr>
                <w:shd w:val="clear" w:color="auto" w:fill="FFFFFF"/>
              </w:rPr>
              <w:t>informando que não há profissionais disponíveis para a data solicitada. O sistema sugere que o usuário informe uma nova d</w:t>
            </w:r>
            <w:r w:rsidR="00CA0B88">
              <w:rPr>
                <w:shd w:val="clear" w:color="auto" w:fill="FFFFFF"/>
              </w:rPr>
              <w:t>ata.</w:t>
            </w:r>
          </w:p>
        </w:tc>
      </w:tr>
    </w:tbl>
    <w:p w14:paraId="5F6E6D9A" w14:textId="77777777" w:rsidR="00523684" w:rsidRDefault="00523684" w:rsidP="00E97C8F">
      <w:pPr>
        <w:pStyle w:val="BodyText"/>
      </w:pPr>
    </w:p>
    <w:p w14:paraId="2A6F9AB8" w14:textId="77777777" w:rsidR="006512A0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38" w:name="_Toc10987155"/>
      <w:r>
        <w:rPr>
          <w:rFonts w:ascii="Times New Roman" w:hAnsi="Times New Roman"/>
        </w:rPr>
        <w:lastRenderedPageBreak/>
        <w:t>Diagrama de classes de domínio</w:t>
      </w:r>
      <w:bookmarkEnd w:id="38"/>
    </w:p>
    <w:p w14:paraId="168F3C4B" w14:textId="77777777" w:rsidR="00523684" w:rsidRDefault="00523684" w:rsidP="00E97C8F">
      <w:pPr>
        <w:pStyle w:val="BodyText"/>
      </w:pPr>
    </w:p>
    <w:p w14:paraId="1008CC9C" w14:textId="1B8D5FE8" w:rsidR="00523684" w:rsidRDefault="007B1C11" w:rsidP="00E97C8F">
      <w:pPr>
        <w:pStyle w:val="BodyText"/>
      </w:pPr>
      <w:r>
        <w:rPr>
          <w:noProof/>
        </w:rPr>
        <w:drawing>
          <wp:inline distT="0" distB="0" distL="0" distR="0" wp14:anchorId="76E54ECD" wp14:editId="158146FF">
            <wp:extent cx="5270500" cy="1909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3B76" w14:textId="77777777" w:rsidR="00523684" w:rsidRDefault="00523684" w:rsidP="00E97C8F">
      <w:pPr>
        <w:pStyle w:val="BodyText"/>
      </w:pPr>
    </w:p>
    <w:p w14:paraId="1D5BFFF3" w14:textId="77777777" w:rsidR="00523684" w:rsidRPr="00742A92" w:rsidRDefault="00523684" w:rsidP="00E97C8F">
      <w:pPr>
        <w:pStyle w:val="BodyText"/>
        <w:rPr>
          <w:lang w:val="en-CA"/>
        </w:rPr>
      </w:pPr>
    </w:p>
    <w:p w14:paraId="6D76DE33" w14:textId="77777777" w:rsidR="00523684" w:rsidRDefault="00523684" w:rsidP="00E97C8F">
      <w:pPr>
        <w:pStyle w:val="BodyText"/>
      </w:pPr>
    </w:p>
    <w:p w14:paraId="04372AF7" w14:textId="77777777" w:rsidR="00523684" w:rsidRDefault="00523684" w:rsidP="00E97C8F">
      <w:pPr>
        <w:pStyle w:val="BodyText"/>
      </w:pPr>
    </w:p>
    <w:p w14:paraId="5377F083" w14:textId="77777777" w:rsidR="00523684" w:rsidRDefault="00523684" w:rsidP="00E97C8F">
      <w:pPr>
        <w:pStyle w:val="BodyText"/>
      </w:pPr>
    </w:p>
    <w:p w14:paraId="3A4613C4" w14:textId="77777777" w:rsidR="00523684" w:rsidRDefault="00523684" w:rsidP="00E97C8F">
      <w:pPr>
        <w:pStyle w:val="BodyText"/>
      </w:pPr>
    </w:p>
    <w:p w14:paraId="2D7107FE" w14:textId="77777777" w:rsidR="00523684" w:rsidRDefault="00523684" w:rsidP="00E97C8F">
      <w:pPr>
        <w:pStyle w:val="BodyText"/>
      </w:pPr>
    </w:p>
    <w:p w14:paraId="644C612E" w14:textId="77777777" w:rsidR="00523684" w:rsidRDefault="00523684" w:rsidP="00E97C8F">
      <w:pPr>
        <w:pStyle w:val="BodyText"/>
      </w:pPr>
    </w:p>
    <w:p w14:paraId="61390D9B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39" w:name="_Toc10987156"/>
      <w:r>
        <w:rPr>
          <w:rFonts w:ascii="Times New Roman" w:hAnsi="Times New Roman"/>
        </w:rPr>
        <w:lastRenderedPageBreak/>
        <w:t>Modelo Entidade-Relacionamento</w:t>
      </w:r>
      <w:bookmarkEnd w:id="39"/>
    </w:p>
    <w:p w14:paraId="64CBE2BA" w14:textId="77777777" w:rsidR="00523684" w:rsidRDefault="00523684" w:rsidP="00E97C8F">
      <w:pPr>
        <w:pStyle w:val="BodyText"/>
      </w:pPr>
    </w:p>
    <w:p w14:paraId="7CC5D73A" w14:textId="591EA0AF" w:rsidR="00523684" w:rsidRDefault="007B1C11" w:rsidP="00E97C8F">
      <w:pPr>
        <w:pStyle w:val="BodyText"/>
      </w:pPr>
      <w:r>
        <w:rPr>
          <w:noProof/>
        </w:rPr>
        <w:drawing>
          <wp:inline distT="0" distB="0" distL="0" distR="0" wp14:anchorId="3B4872F2" wp14:editId="2BC90056">
            <wp:extent cx="5280660" cy="4747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CE38" w14:textId="77777777" w:rsidR="00523684" w:rsidRDefault="00523684" w:rsidP="00E97C8F">
      <w:pPr>
        <w:pStyle w:val="BodyText"/>
      </w:pPr>
    </w:p>
    <w:p w14:paraId="1A9A27D1" w14:textId="77777777" w:rsidR="00523684" w:rsidRDefault="00523684" w:rsidP="00E97C8F">
      <w:pPr>
        <w:pStyle w:val="BodyText"/>
      </w:pPr>
    </w:p>
    <w:p w14:paraId="26F63EDD" w14:textId="77777777" w:rsidR="00523684" w:rsidRDefault="00523684" w:rsidP="00E97C8F">
      <w:pPr>
        <w:pStyle w:val="BodyText"/>
      </w:pPr>
    </w:p>
    <w:p w14:paraId="4FD67821" w14:textId="77777777" w:rsidR="00523684" w:rsidRDefault="00523684" w:rsidP="00E97C8F">
      <w:pPr>
        <w:pStyle w:val="BodyText"/>
      </w:pPr>
    </w:p>
    <w:p w14:paraId="71CB6DA4" w14:textId="77777777" w:rsidR="00523684" w:rsidRDefault="00523684" w:rsidP="00E97C8F">
      <w:pPr>
        <w:pStyle w:val="BodyText"/>
      </w:pPr>
    </w:p>
    <w:p w14:paraId="7810001B" w14:textId="77777777" w:rsidR="00523684" w:rsidRDefault="00523684" w:rsidP="00E97C8F">
      <w:pPr>
        <w:pStyle w:val="BodyText"/>
      </w:pPr>
    </w:p>
    <w:p w14:paraId="18E11382" w14:textId="77777777" w:rsidR="00523684" w:rsidRDefault="00523684" w:rsidP="00E97C8F">
      <w:pPr>
        <w:pStyle w:val="BodyText"/>
      </w:pPr>
    </w:p>
    <w:p w14:paraId="0DB613E8" w14:textId="77777777" w:rsidR="00523684" w:rsidRDefault="00523684" w:rsidP="00E97C8F">
      <w:pPr>
        <w:pStyle w:val="BodyText"/>
      </w:pPr>
    </w:p>
    <w:p w14:paraId="1D266F2B" w14:textId="77777777" w:rsidR="00523684" w:rsidRDefault="00523684" w:rsidP="00E97C8F">
      <w:pPr>
        <w:pStyle w:val="BodyText"/>
      </w:pPr>
    </w:p>
    <w:p w14:paraId="66838DD3" w14:textId="77777777" w:rsidR="00523684" w:rsidRDefault="00523684" w:rsidP="00E97C8F">
      <w:pPr>
        <w:pStyle w:val="BodyText"/>
      </w:pPr>
    </w:p>
    <w:p w14:paraId="5FE4C33F" w14:textId="77777777" w:rsidR="00523684" w:rsidRDefault="00523684" w:rsidP="00E97C8F">
      <w:pPr>
        <w:pStyle w:val="BodyText"/>
      </w:pPr>
    </w:p>
    <w:p w14:paraId="20CF631E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0" w:name="_Toc10987157"/>
      <w:r>
        <w:rPr>
          <w:rFonts w:ascii="Times New Roman" w:hAnsi="Times New Roman"/>
        </w:rPr>
        <w:lastRenderedPageBreak/>
        <w:t>Diagrama de componentes</w:t>
      </w:r>
      <w:bookmarkEnd w:id="40"/>
    </w:p>
    <w:p w14:paraId="4F1A4B17" w14:textId="4D3800AF" w:rsidR="00523684" w:rsidRDefault="00DF49F6" w:rsidP="00E97C8F">
      <w:pPr>
        <w:pStyle w:val="BodyText"/>
      </w:pPr>
      <w:r>
        <w:rPr>
          <w:noProof/>
        </w:rPr>
        <w:drawing>
          <wp:inline distT="0" distB="0" distL="0" distR="0" wp14:anchorId="57E34AAC" wp14:editId="393BD54D">
            <wp:extent cx="5267959" cy="2306320"/>
            <wp:effectExtent l="0" t="0" r="0" b="0"/>
            <wp:docPr id="1082969757" name="Picture 10829697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59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9F5A" w14:textId="77777777" w:rsidR="00523684" w:rsidRDefault="00523684" w:rsidP="00E97C8F">
      <w:pPr>
        <w:pStyle w:val="BodyText"/>
      </w:pPr>
    </w:p>
    <w:p w14:paraId="58510C0C" w14:textId="77777777" w:rsidR="00523684" w:rsidRDefault="00523684" w:rsidP="00E97C8F">
      <w:pPr>
        <w:pStyle w:val="BodyText"/>
      </w:pPr>
    </w:p>
    <w:p w14:paraId="384805B9" w14:textId="77777777" w:rsidR="00523684" w:rsidRDefault="00523684" w:rsidP="00E97C8F">
      <w:pPr>
        <w:pStyle w:val="BodyText"/>
      </w:pPr>
    </w:p>
    <w:p w14:paraId="3E104A1F" w14:textId="77777777" w:rsidR="00523684" w:rsidRDefault="00523684" w:rsidP="00E97C8F">
      <w:pPr>
        <w:pStyle w:val="BodyText"/>
      </w:pPr>
    </w:p>
    <w:p w14:paraId="11F85EC8" w14:textId="77777777" w:rsidR="00523684" w:rsidRDefault="00523684" w:rsidP="00E97C8F">
      <w:pPr>
        <w:pStyle w:val="BodyText"/>
      </w:pPr>
    </w:p>
    <w:p w14:paraId="0058D821" w14:textId="77777777" w:rsidR="00523684" w:rsidRDefault="00523684" w:rsidP="00E97C8F">
      <w:pPr>
        <w:pStyle w:val="BodyText"/>
      </w:pPr>
    </w:p>
    <w:p w14:paraId="6B6829AD" w14:textId="77777777" w:rsidR="00523684" w:rsidRDefault="00523684" w:rsidP="00E97C8F">
      <w:pPr>
        <w:pStyle w:val="BodyText"/>
      </w:pPr>
    </w:p>
    <w:p w14:paraId="1613BAD4" w14:textId="77777777" w:rsidR="00523684" w:rsidRDefault="00523684" w:rsidP="00E97C8F">
      <w:pPr>
        <w:pStyle w:val="BodyText"/>
      </w:pPr>
    </w:p>
    <w:p w14:paraId="0DF304F3" w14:textId="77777777" w:rsidR="00523684" w:rsidRDefault="00523684" w:rsidP="00E97C8F">
      <w:pPr>
        <w:pStyle w:val="BodyText"/>
      </w:pPr>
    </w:p>
    <w:p w14:paraId="3F119F04" w14:textId="77777777" w:rsidR="00523684" w:rsidRDefault="00523684" w:rsidP="00E97C8F">
      <w:pPr>
        <w:pStyle w:val="BodyText"/>
      </w:pPr>
    </w:p>
    <w:p w14:paraId="220E33E6" w14:textId="77777777" w:rsidR="00523684" w:rsidRDefault="00523684" w:rsidP="00E97C8F">
      <w:pPr>
        <w:pStyle w:val="BodyText"/>
      </w:pPr>
    </w:p>
    <w:p w14:paraId="15E9B10F" w14:textId="77777777" w:rsidR="00523684" w:rsidRDefault="00523684" w:rsidP="00E97C8F">
      <w:pPr>
        <w:pStyle w:val="BodyText"/>
      </w:pPr>
    </w:p>
    <w:p w14:paraId="413A5042" w14:textId="77777777" w:rsidR="00523684" w:rsidRDefault="00523684" w:rsidP="00E97C8F">
      <w:pPr>
        <w:pStyle w:val="BodyText"/>
      </w:pPr>
    </w:p>
    <w:p w14:paraId="7525DC93" w14:textId="77777777" w:rsidR="00523684" w:rsidRDefault="00523684" w:rsidP="00E97C8F">
      <w:pPr>
        <w:pStyle w:val="BodyText"/>
      </w:pPr>
    </w:p>
    <w:p w14:paraId="488BE31F" w14:textId="77777777" w:rsidR="00523684" w:rsidRDefault="00523684" w:rsidP="00E97C8F">
      <w:pPr>
        <w:pStyle w:val="BodyText"/>
      </w:pPr>
    </w:p>
    <w:p w14:paraId="3994EF82" w14:textId="77777777" w:rsidR="00523684" w:rsidRDefault="00523684" w:rsidP="00E97C8F">
      <w:pPr>
        <w:pStyle w:val="BodyText"/>
      </w:pPr>
    </w:p>
    <w:p w14:paraId="21B52080" w14:textId="77777777" w:rsidR="00523684" w:rsidRDefault="00523684" w:rsidP="00E97C8F">
      <w:pPr>
        <w:pStyle w:val="BodyText"/>
      </w:pPr>
    </w:p>
    <w:p w14:paraId="3CAC92E9" w14:textId="77777777" w:rsidR="00523684" w:rsidRDefault="00523684" w:rsidP="00E97C8F">
      <w:pPr>
        <w:pStyle w:val="BodyText"/>
      </w:pPr>
    </w:p>
    <w:p w14:paraId="438CC844" w14:textId="77777777" w:rsidR="00523684" w:rsidRDefault="00523684" w:rsidP="00E97C8F">
      <w:pPr>
        <w:pStyle w:val="BodyText"/>
      </w:pPr>
    </w:p>
    <w:p w14:paraId="0AEBA775" w14:textId="77777777" w:rsidR="00523684" w:rsidRDefault="00523684" w:rsidP="00E97C8F">
      <w:pPr>
        <w:pStyle w:val="BodyText"/>
      </w:pPr>
    </w:p>
    <w:p w14:paraId="0D83E350" w14:textId="77777777" w:rsidR="00523684" w:rsidRDefault="00523684" w:rsidP="00E97C8F">
      <w:pPr>
        <w:pStyle w:val="BodyText"/>
      </w:pPr>
    </w:p>
    <w:p w14:paraId="5B09A59C" w14:textId="77777777" w:rsid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1" w:name="_Toc10987158"/>
      <w:r>
        <w:rPr>
          <w:rFonts w:ascii="Times New Roman" w:hAnsi="Times New Roman"/>
        </w:rPr>
        <w:lastRenderedPageBreak/>
        <w:t>Diagrama de implantação</w:t>
      </w:r>
      <w:bookmarkEnd w:id="41"/>
    </w:p>
    <w:p w14:paraId="1C2330D5" w14:textId="787F29E3" w:rsidR="00523684" w:rsidRDefault="00DF49F6" w:rsidP="00E97C8F">
      <w:pPr>
        <w:pStyle w:val="BodyText"/>
      </w:pPr>
      <w:r>
        <w:rPr>
          <w:noProof/>
        </w:rPr>
        <w:drawing>
          <wp:inline distT="0" distB="0" distL="0" distR="0" wp14:anchorId="78043446" wp14:editId="3DB809FB">
            <wp:extent cx="5267959" cy="3138805"/>
            <wp:effectExtent l="0" t="0" r="0" b="0"/>
            <wp:docPr id="939040432" name="Picture 939040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59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EAC9" w14:textId="77777777" w:rsidR="00523684" w:rsidRDefault="00523684" w:rsidP="00E97C8F">
      <w:pPr>
        <w:pStyle w:val="BodyText"/>
      </w:pPr>
    </w:p>
    <w:p w14:paraId="556BE308" w14:textId="77777777" w:rsidR="00523684" w:rsidRPr="00523684" w:rsidRDefault="00523684" w:rsidP="00E97C8F">
      <w:pPr>
        <w:pStyle w:val="BodyText"/>
      </w:pPr>
    </w:p>
    <w:p w14:paraId="26F184B9" w14:textId="77777777" w:rsidR="00523684" w:rsidRDefault="00523684" w:rsidP="00E97C8F">
      <w:pPr>
        <w:pStyle w:val="BodyText"/>
      </w:pPr>
    </w:p>
    <w:p w14:paraId="1A7D6661" w14:textId="77777777" w:rsidR="00523684" w:rsidRDefault="00523684" w:rsidP="00E97C8F">
      <w:pPr>
        <w:pStyle w:val="BodyText"/>
      </w:pPr>
    </w:p>
    <w:p w14:paraId="57CD616B" w14:textId="77777777" w:rsidR="00523684" w:rsidRDefault="00523684" w:rsidP="00E97C8F">
      <w:pPr>
        <w:pStyle w:val="BodyText"/>
      </w:pPr>
    </w:p>
    <w:p w14:paraId="7D1F18F7" w14:textId="77777777" w:rsidR="00523684" w:rsidRDefault="00523684" w:rsidP="00E97C8F">
      <w:pPr>
        <w:pStyle w:val="BodyText"/>
      </w:pPr>
    </w:p>
    <w:p w14:paraId="2D0DA66E" w14:textId="77777777" w:rsidR="00523684" w:rsidRDefault="00523684" w:rsidP="00E97C8F">
      <w:pPr>
        <w:pStyle w:val="BodyText"/>
      </w:pPr>
    </w:p>
    <w:p w14:paraId="7FB6969C" w14:textId="77777777" w:rsidR="00523684" w:rsidRDefault="00523684" w:rsidP="00E97C8F">
      <w:pPr>
        <w:pStyle w:val="BodyText"/>
      </w:pPr>
    </w:p>
    <w:p w14:paraId="1ABCD7E9" w14:textId="77777777" w:rsidR="00523684" w:rsidRDefault="00523684" w:rsidP="00E97C8F">
      <w:pPr>
        <w:pStyle w:val="BodyText"/>
      </w:pPr>
    </w:p>
    <w:p w14:paraId="59B3B539" w14:textId="77777777" w:rsidR="00523684" w:rsidRDefault="00523684" w:rsidP="00E97C8F">
      <w:pPr>
        <w:pStyle w:val="BodyText"/>
      </w:pPr>
    </w:p>
    <w:p w14:paraId="5E3C32A8" w14:textId="77777777" w:rsidR="00523684" w:rsidRDefault="00523684" w:rsidP="00E97C8F">
      <w:pPr>
        <w:pStyle w:val="BodyText"/>
      </w:pPr>
    </w:p>
    <w:p w14:paraId="467046E6" w14:textId="77777777" w:rsidR="00523684" w:rsidRDefault="00523684" w:rsidP="00E97C8F">
      <w:pPr>
        <w:pStyle w:val="BodyText"/>
      </w:pPr>
    </w:p>
    <w:p w14:paraId="5C5CC6A9" w14:textId="77777777" w:rsidR="00523684" w:rsidRDefault="00523684" w:rsidP="00E97C8F">
      <w:pPr>
        <w:pStyle w:val="BodyText"/>
      </w:pPr>
    </w:p>
    <w:p w14:paraId="6E3E2AD1" w14:textId="77777777" w:rsidR="00523684" w:rsidRDefault="00523684" w:rsidP="00E97C8F">
      <w:pPr>
        <w:pStyle w:val="BodyText"/>
      </w:pPr>
    </w:p>
    <w:p w14:paraId="61FD8391" w14:textId="77777777" w:rsidR="00704477" w:rsidRPr="00704477" w:rsidRDefault="00523684" w:rsidP="00704477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2" w:name="_Toc10987159"/>
      <w:r>
        <w:rPr>
          <w:rFonts w:ascii="Times New Roman" w:hAnsi="Times New Roman"/>
        </w:rPr>
        <w:lastRenderedPageBreak/>
        <w:t>Plano de Testes</w:t>
      </w:r>
      <w:bookmarkEnd w:id="42"/>
    </w:p>
    <w:tbl>
      <w:tblPr>
        <w:tblW w:w="843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D558DD" w:rsidRPr="00577606" w14:paraId="453F740A" w14:textId="77777777" w:rsidTr="00D558DD">
        <w:trPr>
          <w:cantSplit/>
          <w:trHeight w:val="134"/>
        </w:trPr>
        <w:tc>
          <w:tcPr>
            <w:tcW w:w="1063" w:type="dxa"/>
          </w:tcPr>
          <w:p w14:paraId="55AD4464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14:paraId="73258DB0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1975" w:type="dxa"/>
          </w:tcPr>
          <w:p w14:paraId="02B97F38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Objetivo do caso de teste</w:t>
            </w:r>
          </w:p>
        </w:tc>
        <w:tc>
          <w:tcPr>
            <w:tcW w:w="1842" w:type="dxa"/>
          </w:tcPr>
          <w:p w14:paraId="21523893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Entradas</w:t>
            </w:r>
          </w:p>
        </w:tc>
        <w:tc>
          <w:tcPr>
            <w:tcW w:w="2127" w:type="dxa"/>
          </w:tcPr>
          <w:p w14:paraId="6A511FD7" w14:textId="77777777" w:rsidR="00704477" w:rsidRPr="00577606" w:rsidRDefault="00704477" w:rsidP="00E97C8F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</w:t>
            </w:r>
            <w:r>
              <w:rPr>
                <w:snapToGrid w:val="0"/>
              </w:rPr>
              <w:t>ultados esperados</w:t>
            </w:r>
          </w:p>
        </w:tc>
      </w:tr>
      <w:tr w:rsidR="00D558DD" w:rsidRPr="00577606" w14:paraId="646473FA" w14:textId="77777777" w:rsidTr="00D558DD">
        <w:trPr>
          <w:cantSplit/>
        </w:trPr>
        <w:tc>
          <w:tcPr>
            <w:tcW w:w="1063" w:type="dxa"/>
          </w:tcPr>
          <w:p w14:paraId="2E5383EB" w14:textId="77777777" w:rsidR="00704477" w:rsidRPr="00577606" w:rsidRDefault="00704477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54F89182" w14:textId="7B2AB3C8" w:rsidR="00704477" w:rsidRPr="00577606" w:rsidRDefault="00CA37FF" w:rsidP="00E97C8F">
            <w:pPr>
              <w:pStyle w:val="Tabela"/>
            </w:pPr>
            <w:r>
              <w:t xml:space="preserve">Manter </w:t>
            </w:r>
            <w:r w:rsidR="00D4740C">
              <w:t>usuários</w:t>
            </w:r>
          </w:p>
        </w:tc>
        <w:tc>
          <w:tcPr>
            <w:tcW w:w="1975" w:type="dxa"/>
          </w:tcPr>
          <w:p w14:paraId="5EF2F879" w14:textId="1BC66608" w:rsidR="00704477" w:rsidRPr="00577606" w:rsidRDefault="00CA37FF" w:rsidP="00E97C8F">
            <w:pPr>
              <w:pStyle w:val="Tabela"/>
            </w:pPr>
            <w:r>
              <w:t xml:space="preserve">Cadastrar </w:t>
            </w:r>
            <w:r w:rsidR="00D4740C">
              <w:t xml:space="preserve">usuários </w:t>
            </w:r>
            <w:r w:rsidR="008B3E5C">
              <w:t xml:space="preserve">operadores </w:t>
            </w:r>
            <w:r w:rsidR="00D4740C">
              <w:t>d</w:t>
            </w:r>
            <w:r w:rsidR="008B3E5C">
              <w:t>e</w:t>
            </w:r>
            <w:r w:rsidR="00D4740C">
              <w:t xml:space="preserve"> sistema</w:t>
            </w:r>
            <w:r w:rsidR="000B40B5">
              <w:t xml:space="preserve"> com sucesso</w:t>
            </w:r>
          </w:p>
        </w:tc>
        <w:tc>
          <w:tcPr>
            <w:tcW w:w="1842" w:type="dxa"/>
          </w:tcPr>
          <w:p w14:paraId="3F9514FA" w14:textId="17111814" w:rsidR="00704477" w:rsidRDefault="005C5946" w:rsidP="00E97C8F">
            <w:pPr>
              <w:pStyle w:val="Tabela"/>
            </w:pPr>
            <w:r>
              <w:t xml:space="preserve">1. </w:t>
            </w:r>
            <w:r w:rsidR="001C7B3B">
              <w:t>Nome: Robson</w:t>
            </w:r>
          </w:p>
          <w:p w14:paraId="7E4A738F" w14:textId="357CFD60" w:rsidR="001C7B3B" w:rsidRDefault="005C5946" w:rsidP="00E97C8F">
            <w:pPr>
              <w:pStyle w:val="Tabela"/>
            </w:pPr>
            <w:r>
              <w:t>2.</w:t>
            </w:r>
            <w:r w:rsidR="00A63D01">
              <w:t xml:space="preserve"> </w:t>
            </w:r>
            <w:r w:rsidR="00162A8A">
              <w:t>Sobrenome: Caetano</w:t>
            </w:r>
          </w:p>
          <w:p w14:paraId="1401A1F3" w14:textId="6D971B6B" w:rsidR="005C5946" w:rsidRDefault="005C5946" w:rsidP="00E97C8F">
            <w:pPr>
              <w:pStyle w:val="Tabela"/>
            </w:pPr>
            <w:r>
              <w:t xml:space="preserve">3. </w:t>
            </w:r>
            <w:r w:rsidR="00162A8A">
              <w:t xml:space="preserve">E-mail: </w:t>
            </w:r>
            <w:r w:rsidR="00162A8A" w:rsidRPr="006E4D31">
              <w:t>robson.caetano@gmail.com</w:t>
            </w:r>
          </w:p>
          <w:p w14:paraId="0D1D5559" w14:textId="77777777" w:rsidR="005C5946" w:rsidRDefault="005C5946" w:rsidP="00E97C8F">
            <w:pPr>
              <w:pStyle w:val="Tabela"/>
            </w:pPr>
            <w:r>
              <w:t xml:space="preserve">4. </w:t>
            </w:r>
            <w:r w:rsidR="00162A8A">
              <w:t>Idioma: Português</w:t>
            </w:r>
          </w:p>
          <w:p w14:paraId="2D67F441" w14:textId="22A00A4E" w:rsidR="00162A8A" w:rsidRDefault="005C5946" w:rsidP="00E97C8F">
            <w:pPr>
              <w:pStyle w:val="Tabela"/>
            </w:pPr>
            <w:r>
              <w:t xml:space="preserve">5. </w:t>
            </w:r>
            <w:r w:rsidR="00162A8A">
              <w:t>Situação: Ativo</w:t>
            </w:r>
          </w:p>
          <w:p w14:paraId="2A332867" w14:textId="41F38599" w:rsidR="008A40FD" w:rsidRPr="00577606" w:rsidRDefault="005C5946" w:rsidP="00E97C8F">
            <w:pPr>
              <w:pStyle w:val="Tabela"/>
            </w:pPr>
            <w:r>
              <w:t xml:space="preserve">6. </w:t>
            </w:r>
            <w:r w:rsidR="008A40FD">
              <w:t>Perfil de acesso: Administrador</w:t>
            </w:r>
          </w:p>
        </w:tc>
        <w:tc>
          <w:tcPr>
            <w:tcW w:w="2127" w:type="dxa"/>
          </w:tcPr>
          <w:p w14:paraId="07A1C738" w14:textId="2B8795D5" w:rsidR="00704477" w:rsidRPr="00577606" w:rsidRDefault="008A40FD" w:rsidP="00E97C8F">
            <w:pPr>
              <w:pStyle w:val="Tabela"/>
            </w:pPr>
            <w:r>
              <w:t xml:space="preserve">Mensagem informando sucesso da operação. </w:t>
            </w:r>
            <w:r w:rsidR="00D70AE1">
              <w:t xml:space="preserve">Registro </w:t>
            </w:r>
            <w:r w:rsidR="00890662">
              <w:t>adicionado ao banco de dados.</w:t>
            </w:r>
            <w:r>
              <w:t xml:space="preserve"> </w:t>
            </w:r>
          </w:p>
        </w:tc>
      </w:tr>
      <w:tr w:rsidR="002F3FD5" w:rsidRPr="00577606" w14:paraId="59339245" w14:textId="77777777" w:rsidTr="00D558DD">
        <w:trPr>
          <w:cantSplit/>
        </w:trPr>
        <w:tc>
          <w:tcPr>
            <w:tcW w:w="1063" w:type="dxa"/>
          </w:tcPr>
          <w:p w14:paraId="7CC22658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3F45E6B8" w14:textId="2C1257DB" w:rsidR="002F3FD5" w:rsidRPr="00577606" w:rsidRDefault="002F3FD5" w:rsidP="00E97C8F">
            <w:pPr>
              <w:pStyle w:val="Tabela"/>
            </w:pPr>
            <w:r>
              <w:t>Manter usuários</w:t>
            </w:r>
          </w:p>
        </w:tc>
        <w:tc>
          <w:tcPr>
            <w:tcW w:w="1975" w:type="dxa"/>
          </w:tcPr>
          <w:p w14:paraId="77B0F848" w14:textId="06D8C761" w:rsidR="002F3FD5" w:rsidRPr="00577606" w:rsidRDefault="002F3FD5" w:rsidP="00E97C8F">
            <w:pPr>
              <w:pStyle w:val="Tabela"/>
            </w:pPr>
            <w:r>
              <w:t>Validar</w:t>
            </w:r>
            <w:r w:rsidR="00121CD6">
              <w:t xml:space="preserve"> campo “E-mail” inválido</w:t>
            </w:r>
          </w:p>
        </w:tc>
        <w:tc>
          <w:tcPr>
            <w:tcW w:w="1842" w:type="dxa"/>
          </w:tcPr>
          <w:p w14:paraId="1F2758EA" w14:textId="05D586B2" w:rsidR="006A0272" w:rsidRDefault="00522DB2" w:rsidP="00E97C8F">
            <w:pPr>
              <w:pStyle w:val="Tabela"/>
            </w:pPr>
            <w:r>
              <w:t xml:space="preserve">1. </w:t>
            </w:r>
            <w:r w:rsidR="002F3FD5">
              <w:t>Nome: Robson</w:t>
            </w:r>
          </w:p>
          <w:p w14:paraId="08100D09" w14:textId="77777777" w:rsidR="00522DB2" w:rsidRDefault="00522DB2" w:rsidP="00E97C8F">
            <w:pPr>
              <w:pStyle w:val="Tabela"/>
            </w:pPr>
            <w:r>
              <w:t xml:space="preserve">2. </w:t>
            </w:r>
            <w:r w:rsidR="002F3FD5">
              <w:t>Sobrenome: Caetano</w:t>
            </w:r>
          </w:p>
          <w:p w14:paraId="3E004E98" w14:textId="032EE688" w:rsidR="00522DB2" w:rsidRDefault="00522DB2" w:rsidP="00E97C8F">
            <w:pPr>
              <w:pStyle w:val="Tabela"/>
            </w:pPr>
            <w:r>
              <w:t xml:space="preserve">3. </w:t>
            </w:r>
            <w:r w:rsidR="002F3FD5">
              <w:t>E-mail:</w:t>
            </w:r>
            <w:r w:rsidR="004926E1">
              <w:t xml:space="preserve"> </w:t>
            </w:r>
            <w:r w:rsidR="002F3FD5" w:rsidRPr="006E4D31">
              <w:t>robson.caetanogmail.com</w:t>
            </w:r>
          </w:p>
          <w:p w14:paraId="2654602B" w14:textId="77777777" w:rsidR="00522DB2" w:rsidRDefault="00522DB2" w:rsidP="00E97C8F">
            <w:pPr>
              <w:pStyle w:val="Tabela"/>
            </w:pPr>
            <w:r>
              <w:t xml:space="preserve">4. </w:t>
            </w:r>
            <w:r w:rsidR="002F3FD5">
              <w:t>Idioma: Português</w:t>
            </w:r>
          </w:p>
          <w:p w14:paraId="2E7CD6D4" w14:textId="77777777" w:rsidR="005C5946" w:rsidRDefault="00522DB2" w:rsidP="00E97C8F">
            <w:pPr>
              <w:pStyle w:val="Tabela"/>
            </w:pPr>
            <w:r>
              <w:t xml:space="preserve">5. </w:t>
            </w:r>
            <w:r w:rsidR="002F3FD5">
              <w:t>Situação: Ativo</w:t>
            </w:r>
          </w:p>
          <w:p w14:paraId="5B31E162" w14:textId="37C3CC52" w:rsidR="002F3FD5" w:rsidRPr="00577606" w:rsidRDefault="005C5946" w:rsidP="00E97C8F">
            <w:pPr>
              <w:pStyle w:val="Tabela"/>
            </w:pPr>
            <w:r>
              <w:t xml:space="preserve">6. </w:t>
            </w:r>
            <w:r w:rsidR="002F3FD5">
              <w:t>Perfil de acesso: Administrador</w:t>
            </w:r>
          </w:p>
        </w:tc>
        <w:tc>
          <w:tcPr>
            <w:tcW w:w="2127" w:type="dxa"/>
          </w:tcPr>
          <w:p w14:paraId="08ACA1D5" w14:textId="77777777" w:rsidR="004926E1" w:rsidRDefault="002F3FD5" w:rsidP="00E97C8F">
            <w:pPr>
              <w:pStyle w:val="Tabela"/>
            </w:pPr>
            <w:r>
              <w:t xml:space="preserve">Mensagem </w:t>
            </w:r>
            <w:r w:rsidR="006A0272">
              <w:t xml:space="preserve">de erro </w:t>
            </w:r>
            <w:r>
              <w:t xml:space="preserve">informando </w:t>
            </w:r>
            <w:r w:rsidR="006A0272">
              <w:t>campo “E-mail” inválido.</w:t>
            </w:r>
            <w:r w:rsidR="004926E1">
              <w:t xml:space="preserve"> Cancela operação.</w:t>
            </w:r>
          </w:p>
          <w:p w14:paraId="0D81D28F" w14:textId="77777777" w:rsidR="002F3FD5" w:rsidRDefault="00D70AE1" w:rsidP="00E97C8F">
            <w:pPr>
              <w:pStyle w:val="Tabela"/>
            </w:pPr>
            <w:r>
              <w:t xml:space="preserve">Registro </w:t>
            </w:r>
            <w:r w:rsidR="004926E1">
              <w:t xml:space="preserve">não </w:t>
            </w:r>
            <w:r w:rsidR="002F3FD5">
              <w:t xml:space="preserve">adicionado ao banco de dados. </w:t>
            </w:r>
          </w:p>
          <w:p w14:paraId="48777BE9" w14:textId="52DB3B6E" w:rsidR="00266C7B" w:rsidRDefault="00266C7B" w:rsidP="00E97C8F">
            <w:pPr>
              <w:pStyle w:val="Tabela"/>
            </w:pPr>
            <w:r>
              <w:t>O campo “E-mail” deve ser destacado.</w:t>
            </w:r>
          </w:p>
          <w:p w14:paraId="23A056ED" w14:textId="2365A543" w:rsidR="00266C7B" w:rsidRPr="00577606" w:rsidRDefault="00266C7B" w:rsidP="00E97C8F">
            <w:pPr>
              <w:pStyle w:val="Tabela"/>
            </w:pPr>
          </w:p>
        </w:tc>
      </w:tr>
      <w:tr w:rsidR="002F3FD5" w:rsidRPr="00577606" w14:paraId="7D11D8A5" w14:textId="77777777" w:rsidTr="00D558DD">
        <w:trPr>
          <w:cantSplit/>
        </w:trPr>
        <w:tc>
          <w:tcPr>
            <w:tcW w:w="1063" w:type="dxa"/>
          </w:tcPr>
          <w:p w14:paraId="2A7F488B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700ED06A" w14:textId="747AB1B6" w:rsidR="002F3FD5" w:rsidRPr="00577606" w:rsidRDefault="002F3FD5" w:rsidP="00E97C8F">
            <w:pPr>
              <w:pStyle w:val="Tabela"/>
            </w:pPr>
            <w:r>
              <w:t>Manter profissionais</w:t>
            </w:r>
          </w:p>
        </w:tc>
        <w:tc>
          <w:tcPr>
            <w:tcW w:w="1975" w:type="dxa"/>
          </w:tcPr>
          <w:p w14:paraId="035E5D23" w14:textId="76266314" w:rsidR="002F3FD5" w:rsidRPr="00577606" w:rsidRDefault="002F3FD5" w:rsidP="00E97C8F">
            <w:pPr>
              <w:pStyle w:val="Tabela"/>
            </w:pPr>
            <w:r>
              <w:t>Cadastrar médicos</w:t>
            </w:r>
            <w:r w:rsidR="00A63D01">
              <w:t xml:space="preserve"> com sucesso</w:t>
            </w:r>
          </w:p>
        </w:tc>
        <w:tc>
          <w:tcPr>
            <w:tcW w:w="1842" w:type="dxa"/>
          </w:tcPr>
          <w:p w14:paraId="35F55766" w14:textId="77777777" w:rsidR="00D902EE" w:rsidRDefault="00D902EE" w:rsidP="00E97C8F">
            <w:pPr>
              <w:pStyle w:val="Tabela"/>
            </w:pPr>
            <w:r w:rsidRPr="00D902EE">
              <w:t>1.</w:t>
            </w:r>
            <w:r>
              <w:t xml:space="preserve"> </w:t>
            </w:r>
            <w:r w:rsidR="002F3FD5" w:rsidRPr="00A74E63">
              <w:t>CPF</w:t>
            </w:r>
            <w:r w:rsidR="002F3FD5">
              <w:t>: 003.456.777-87</w:t>
            </w:r>
          </w:p>
          <w:p w14:paraId="04904881" w14:textId="77777777" w:rsidR="00D902EE" w:rsidRDefault="00D902EE" w:rsidP="00E97C8F">
            <w:pPr>
              <w:pStyle w:val="Tabela"/>
            </w:pPr>
            <w:r>
              <w:t xml:space="preserve">2. </w:t>
            </w:r>
            <w:r w:rsidR="002F3FD5">
              <w:t>E</w:t>
            </w:r>
            <w:r w:rsidR="002F3FD5" w:rsidRPr="00A74E63">
              <w:t>ndereço</w:t>
            </w:r>
            <w:r w:rsidR="002F3FD5">
              <w:t>: Rua dos Médicos, 98</w:t>
            </w:r>
          </w:p>
          <w:p w14:paraId="4EE0A67A" w14:textId="77777777" w:rsidR="00D902EE" w:rsidRDefault="00D902EE" w:rsidP="00E97C8F">
            <w:pPr>
              <w:pStyle w:val="Tabela"/>
            </w:pPr>
            <w:r>
              <w:t>3. R</w:t>
            </w:r>
            <w:r w:rsidR="002F3FD5" w:rsidRPr="00A74E63">
              <w:t>egistro profissional</w:t>
            </w:r>
            <w:r w:rsidR="002F3FD5">
              <w:t>:</w:t>
            </w:r>
            <w:r>
              <w:t xml:space="preserve"> </w:t>
            </w:r>
            <w:r w:rsidR="002F3FD5">
              <w:t>1824-CRM-BH</w:t>
            </w:r>
          </w:p>
          <w:p w14:paraId="2EC6ACB1" w14:textId="77777777" w:rsidR="00D902EE" w:rsidRDefault="00D902EE" w:rsidP="00E97C8F">
            <w:pPr>
              <w:pStyle w:val="Tabela"/>
            </w:pPr>
            <w:r>
              <w:t xml:space="preserve">4. </w:t>
            </w:r>
            <w:r w:rsidR="002F3FD5">
              <w:t>E</w:t>
            </w:r>
            <w:r w:rsidR="002F3FD5" w:rsidRPr="00A74E63">
              <w:t>specialidade</w:t>
            </w:r>
            <w:r w:rsidR="002F3FD5">
              <w:t>: Obstetra</w:t>
            </w:r>
          </w:p>
          <w:p w14:paraId="5627A71C" w14:textId="5252E1F1" w:rsidR="002F3FD5" w:rsidRPr="00577606" w:rsidRDefault="00D902EE" w:rsidP="00E97C8F">
            <w:pPr>
              <w:pStyle w:val="Tabela"/>
            </w:pPr>
            <w:r>
              <w:t xml:space="preserve">5. </w:t>
            </w:r>
            <w:r w:rsidR="002F3FD5">
              <w:t>H</w:t>
            </w:r>
            <w:r w:rsidR="002F3FD5" w:rsidRPr="00A74E63">
              <w:t>orários</w:t>
            </w:r>
            <w:r w:rsidR="002F3FD5">
              <w:t>: Seg-Sex 15:00h as 23:00h.</w:t>
            </w:r>
          </w:p>
        </w:tc>
        <w:tc>
          <w:tcPr>
            <w:tcW w:w="2127" w:type="dxa"/>
          </w:tcPr>
          <w:p w14:paraId="5D144C83" w14:textId="00A997D4" w:rsidR="002F3FD5" w:rsidRDefault="002F3FD5" w:rsidP="00E97C8F">
            <w:pPr>
              <w:pStyle w:val="Tabela"/>
            </w:pPr>
            <w:r>
              <w:t xml:space="preserve">Mensagem informando sucesso da operação. </w:t>
            </w:r>
            <w:r w:rsidR="00D70AE1">
              <w:t xml:space="preserve">Registro </w:t>
            </w:r>
            <w:r>
              <w:t>adicionado ao banco de dados.</w:t>
            </w:r>
          </w:p>
          <w:p w14:paraId="4A42BB22" w14:textId="05324C27" w:rsidR="002F3FD5" w:rsidRPr="00577606" w:rsidRDefault="002F3FD5" w:rsidP="00E97C8F">
            <w:pPr>
              <w:pStyle w:val="Tabela"/>
            </w:pPr>
          </w:p>
        </w:tc>
      </w:tr>
      <w:tr w:rsidR="00A63D01" w:rsidRPr="00577606" w14:paraId="24C1446D" w14:textId="77777777" w:rsidTr="00D558DD">
        <w:trPr>
          <w:cantSplit/>
        </w:trPr>
        <w:tc>
          <w:tcPr>
            <w:tcW w:w="1063" w:type="dxa"/>
          </w:tcPr>
          <w:p w14:paraId="30B13538" w14:textId="77777777" w:rsidR="00A63D01" w:rsidRPr="00577606" w:rsidRDefault="00A63D01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195361D0" w14:textId="3989F601" w:rsidR="00A63D01" w:rsidRPr="00577606" w:rsidRDefault="00A63D01" w:rsidP="00E97C8F">
            <w:pPr>
              <w:pStyle w:val="Tabela"/>
            </w:pPr>
            <w:r>
              <w:t>Manter profissionais</w:t>
            </w:r>
          </w:p>
        </w:tc>
        <w:tc>
          <w:tcPr>
            <w:tcW w:w="1975" w:type="dxa"/>
          </w:tcPr>
          <w:p w14:paraId="2EDC3271" w14:textId="549B8EB5" w:rsidR="00A63D01" w:rsidRPr="005E16F9" w:rsidRDefault="00154A5D" w:rsidP="00E97C8F">
            <w:pPr>
              <w:pStyle w:val="Tabela"/>
              <w:rPr>
                <w:lang w:val="en-CA"/>
              </w:rPr>
            </w:pPr>
            <w:r>
              <w:t>Validar</w:t>
            </w:r>
            <w:r w:rsidR="00A63D01">
              <w:t xml:space="preserve"> </w:t>
            </w:r>
            <w:r w:rsidR="00460B9C">
              <w:t>CPF inválido</w:t>
            </w:r>
          </w:p>
        </w:tc>
        <w:tc>
          <w:tcPr>
            <w:tcW w:w="1842" w:type="dxa"/>
          </w:tcPr>
          <w:p w14:paraId="2AC06EE8" w14:textId="77777777" w:rsidR="00A63D01" w:rsidRDefault="00A63D01" w:rsidP="00E97C8F">
            <w:pPr>
              <w:pStyle w:val="Tabela"/>
            </w:pPr>
            <w:r w:rsidRPr="00D902EE">
              <w:t>1.</w:t>
            </w:r>
            <w:r>
              <w:t xml:space="preserve"> </w:t>
            </w:r>
            <w:r w:rsidRPr="00A74E63">
              <w:t>CPF</w:t>
            </w:r>
            <w:r>
              <w:t>: 003.456.777-87</w:t>
            </w:r>
          </w:p>
          <w:p w14:paraId="336B78D9" w14:textId="77777777" w:rsidR="00A63D01" w:rsidRDefault="00A63D01" w:rsidP="00E97C8F">
            <w:pPr>
              <w:pStyle w:val="Tabela"/>
            </w:pPr>
            <w:r>
              <w:t>2. E</w:t>
            </w:r>
            <w:r w:rsidRPr="00A74E63">
              <w:t>ndereço</w:t>
            </w:r>
            <w:r>
              <w:t>: Rua dos Médicos, 98</w:t>
            </w:r>
          </w:p>
          <w:p w14:paraId="3D07EA02" w14:textId="77777777" w:rsidR="00A63D01" w:rsidRDefault="00A63D01" w:rsidP="00E97C8F">
            <w:pPr>
              <w:pStyle w:val="Tabela"/>
            </w:pPr>
            <w:r>
              <w:t>3. R</w:t>
            </w:r>
            <w:r w:rsidRPr="00A74E63">
              <w:t>egistro profissional</w:t>
            </w:r>
            <w:r>
              <w:t>: 1824-CRM-BH</w:t>
            </w:r>
          </w:p>
          <w:p w14:paraId="73A92C02" w14:textId="77777777" w:rsidR="00A63D01" w:rsidRDefault="00A63D01" w:rsidP="00E97C8F">
            <w:pPr>
              <w:pStyle w:val="Tabela"/>
            </w:pPr>
            <w:r>
              <w:t>4. E</w:t>
            </w:r>
            <w:r w:rsidRPr="00A74E63">
              <w:t>specialidade</w:t>
            </w:r>
            <w:r>
              <w:t>: Obstetra</w:t>
            </w:r>
          </w:p>
          <w:p w14:paraId="5087F6A3" w14:textId="3C0A4E66" w:rsidR="00A63D01" w:rsidRPr="00577606" w:rsidRDefault="00A63D01" w:rsidP="00E97C8F">
            <w:pPr>
              <w:pStyle w:val="Tabela"/>
            </w:pPr>
            <w:r>
              <w:t>5. H</w:t>
            </w:r>
            <w:r w:rsidRPr="00A74E63">
              <w:t>orários</w:t>
            </w:r>
            <w:r>
              <w:t>: Seg-Sex 15:00h as 23:00h.</w:t>
            </w:r>
          </w:p>
        </w:tc>
        <w:tc>
          <w:tcPr>
            <w:tcW w:w="2127" w:type="dxa"/>
          </w:tcPr>
          <w:p w14:paraId="2D538DEB" w14:textId="41BCFB3A" w:rsidR="00266C7B" w:rsidRDefault="00266C7B" w:rsidP="00E97C8F">
            <w:pPr>
              <w:pStyle w:val="Tabela"/>
            </w:pPr>
            <w:r>
              <w:t xml:space="preserve">- </w:t>
            </w:r>
            <w:r w:rsidR="00A63D01">
              <w:t xml:space="preserve">Mensagem </w:t>
            </w:r>
            <w:r w:rsidR="00460B9C">
              <w:t>de erro</w:t>
            </w:r>
            <w:r w:rsidR="00A63D01">
              <w:t xml:space="preserve"> </w:t>
            </w:r>
            <w:r w:rsidR="00460B9C">
              <w:t>informando que a entrada CPF é inválida</w:t>
            </w:r>
            <w:r w:rsidR="00A63D01">
              <w:t>.</w:t>
            </w:r>
            <w:r w:rsidR="00460B9C">
              <w:t xml:space="preserve"> </w:t>
            </w:r>
          </w:p>
          <w:p w14:paraId="2A0FE872" w14:textId="77777777" w:rsidR="00266C7B" w:rsidRDefault="00460B9C" w:rsidP="00E97C8F">
            <w:pPr>
              <w:pStyle w:val="Tabela"/>
            </w:pPr>
            <w:r>
              <w:t>Operação cancelada.</w:t>
            </w:r>
          </w:p>
          <w:p w14:paraId="2FC225BA" w14:textId="77777777" w:rsidR="00A63D01" w:rsidRDefault="00A63D01" w:rsidP="00E97C8F">
            <w:pPr>
              <w:pStyle w:val="Tabela"/>
            </w:pPr>
            <w:r>
              <w:t xml:space="preserve">Médico </w:t>
            </w:r>
            <w:r w:rsidR="00460B9C">
              <w:t xml:space="preserve">não </w:t>
            </w:r>
            <w:r>
              <w:t>adicionado ao banco de dados.</w:t>
            </w:r>
          </w:p>
          <w:p w14:paraId="462E2564" w14:textId="1CA28F71" w:rsidR="00266C7B" w:rsidRDefault="00266C7B" w:rsidP="00E97C8F">
            <w:pPr>
              <w:pStyle w:val="Tabela"/>
            </w:pPr>
            <w:r>
              <w:t>O campo “CPF” deve ser destacado.</w:t>
            </w:r>
          </w:p>
          <w:p w14:paraId="0B0DA00A" w14:textId="64691E74" w:rsidR="00266C7B" w:rsidRPr="00577606" w:rsidRDefault="00266C7B" w:rsidP="00E97C8F">
            <w:pPr>
              <w:pStyle w:val="Tabela"/>
            </w:pPr>
          </w:p>
        </w:tc>
      </w:tr>
      <w:tr w:rsidR="002F3FD5" w:rsidRPr="00577606" w14:paraId="17E3C7B6" w14:textId="77777777" w:rsidTr="00D558DD">
        <w:trPr>
          <w:cantSplit/>
        </w:trPr>
        <w:tc>
          <w:tcPr>
            <w:tcW w:w="1063" w:type="dxa"/>
          </w:tcPr>
          <w:p w14:paraId="256AC432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0BF5674B" w14:textId="1EE8C156" w:rsidR="002F3FD5" w:rsidRPr="00577606" w:rsidRDefault="00213907" w:rsidP="00E97C8F">
            <w:pPr>
              <w:pStyle w:val="Tabela"/>
            </w:pPr>
            <w:r>
              <w:t>Agendar consultas</w:t>
            </w:r>
          </w:p>
        </w:tc>
        <w:tc>
          <w:tcPr>
            <w:tcW w:w="1975" w:type="dxa"/>
          </w:tcPr>
          <w:p w14:paraId="60885367" w14:textId="103A9206" w:rsidR="002F3FD5" w:rsidRPr="00577606" w:rsidRDefault="00213907" w:rsidP="00E97C8F">
            <w:pPr>
              <w:pStyle w:val="Tabela"/>
            </w:pPr>
            <w:r>
              <w:t>Agendar consulta com sucesso</w:t>
            </w:r>
          </w:p>
        </w:tc>
        <w:tc>
          <w:tcPr>
            <w:tcW w:w="1842" w:type="dxa"/>
          </w:tcPr>
          <w:p w14:paraId="35629521" w14:textId="77777777" w:rsidR="00483897" w:rsidRDefault="00483897" w:rsidP="00E97C8F">
            <w:pPr>
              <w:pStyle w:val="Tabela"/>
            </w:pPr>
            <w:r>
              <w:t>1. Especialidade: Médioc</w:t>
            </w:r>
          </w:p>
          <w:p w14:paraId="41D96FDC" w14:textId="77777777" w:rsidR="00483897" w:rsidRDefault="00483897" w:rsidP="00E97C8F">
            <w:pPr>
              <w:pStyle w:val="Tabela"/>
            </w:pPr>
            <w:r>
              <w:t>2. Profissional: Dominic Gash</w:t>
            </w:r>
          </w:p>
          <w:p w14:paraId="68F4883B" w14:textId="4D511F45" w:rsidR="00483897" w:rsidRPr="00577606" w:rsidRDefault="00483897" w:rsidP="00E97C8F">
            <w:pPr>
              <w:pStyle w:val="Tabela"/>
            </w:pPr>
            <w:r>
              <w:t xml:space="preserve">3. Horário: </w:t>
            </w:r>
            <w:r w:rsidR="003316F1">
              <w:t>26/11/2020 11:00h.</w:t>
            </w:r>
          </w:p>
        </w:tc>
        <w:tc>
          <w:tcPr>
            <w:tcW w:w="2127" w:type="dxa"/>
          </w:tcPr>
          <w:p w14:paraId="754BFB9F" w14:textId="77777777" w:rsidR="002F3FD5" w:rsidRDefault="003316F1" w:rsidP="00E97C8F">
            <w:pPr>
              <w:pStyle w:val="Tabela"/>
            </w:pPr>
            <w:r>
              <w:t>Mensagem informando sucesso da operação.</w:t>
            </w:r>
          </w:p>
          <w:p w14:paraId="081B3C45" w14:textId="47822F6C" w:rsidR="00D70AE1" w:rsidRPr="00577606" w:rsidRDefault="00D70AE1" w:rsidP="00E97C8F">
            <w:pPr>
              <w:pStyle w:val="Tabela"/>
            </w:pPr>
            <w:r>
              <w:t>Registro adicionado ao banco de dados.</w:t>
            </w:r>
          </w:p>
        </w:tc>
      </w:tr>
      <w:tr w:rsidR="002F3FD5" w:rsidRPr="00577606" w14:paraId="278E4D3D" w14:textId="77777777" w:rsidTr="00D558DD">
        <w:trPr>
          <w:cantSplit/>
        </w:trPr>
        <w:tc>
          <w:tcPr>
            <w:tcW w:w="1063" w:type="dxa"/>
          </w:tcPr>
          <w:p w14:paraId="18713DC7" w14:textId="77777777" w:rsidR="002F3FD5" w:rsidRPr="00577606" w:rsidRDefault="002F3FD5" w:rsidP="00E97C8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427" w:type="dxa"/>
          </w:tcPr>
          <w:p w14:paraId="4B5BB8A9" w14:textId="10DFAA64" w:rsidR="002F3FD5" w:rsidRPr="00577606" w:rsidRDefault="002F3FD5" w:rsidP="00E97C8F">
            <w:pPr>
              <w:pStyle w:val="Tabela"/>
            </w:pPr>
            <w:r>
              <w:t>Agendar consultas</w:t>
            </w:r>
          </w:p>
        </w:tc>
        <w:tc>
          <w:tcPr>
            <w:tcW w:w="1975" w:type="dxa"/>
          </w:tcPr>
          <w:p w14:paraId="18C7FC2C" w14:textId="1AFF3F53" w:rsidR="002F3FD5" w:rsidRPr="00577606" w:rsidRDefault="00213907" w:rsidP="00E97C8F">
            <w:pPr>
              <w:pStyle w:val="Tabela"/>
            </w:pPr>
            <w:r>
              <w:t xml:space="preserve">Validar </w:t>
            </w:r>
            <w:r w:rsidR="00AC7BC8">
              <w:t>data inválida.</w:t>
            </w:r>
          </w:p>
        </w:tc>
        <w:tc>
          <w:tcPr>
            <w:tcW w:w="1842" w:type="dxa"/>
          </w:tcPr>
          <w:p w14:paraId="79CE1E5D" w14:textId="1A427BD4" w:rsidR="005232A7" w:rsidRDefault="005232A7" w:rsidP="00E97C8F">
            <w:pPr>
              <w:pStyle w:val="Tabela"/>
            </w:pPr>
            <w:r>
              <w:t>1. Especialidade: Médi</w:t>
            </w:r>
            <w:r w:rsidR="006A6C75">
              <w:t>co</w:t>
            </w:r>
          </w:p>
          <w:p w14:paraId="736FCAA2" w14:textId="77777777" w:rsidR="005232A7" w:rsidRDefault="005232A7" w:rsidP="00E97C8F">
            <w:pPr>
              <w:pStyle w:val="Tabela"/>
            </w:pPr>
            <w:r>
              <w:t>2. Profissional: Dominic Gash</w:t>
            </w:r>
          </w:p>
          <w:p w14:paraId="4B21D01E" w14:textId="22BDA037" w:rsidR="002F3FD5" w:rsidRPr="00213907" w:rsidRDefault="005232A7" w:rsidP="00E97C8F">
            <w:pPr>
              <w:pStyle w:val="Tabela"/>
            </w:pPr>
            <w:r>
              <w:t>3. Horário: 26/11/2020 11:00h.</w:t>
            </w:r>
          </w:p>
        </w:tc>
        <w:tc>
          <w:tcPr>
            <w:tcW w:w="2127" w:type="dxa"/>
          </w:tcPr>
          <w:p w14:paraId="478DE788" w14:textId="77777777" w:rsidR="00266C7B" w:rsidRDefault="005232A7" w:rsidP="00E97C8F">
            <w:pPr>
              <w:pStyle w:val="Tabela"/>
            </w:pPr>
            <w:r>
              <w:t xml:space="preserve">Mensagem de erro informando que </w:t>
            </w:r>
            <w:r w:rsidR="00AC7BC8">
              <w:t>o campo “Horário” deve ser maior ou igual a</w:t>
            </w:r>
            <w:r w:rsidR="00266C7B">
              <w:t xml:space="preserve"> hora/data atual.</w:t>
            </w:r>
          </w:p>
          <w:p w14:paraId="3A18FFCA" w14:textId="2A3F2EF0" w:rsidR="005232A7" w:rsidRDefault="005232A7" w:rsidP="00E97C8F">
            <w:pPr>
              <w:pStyle w:val="Tabela"/>
            </w:pPr>
            <w:r>
              <w:t>Operação cancelada. Médico não adicionado ao banco de dados.</w:t>
            </w:r>
          </w:p>
          <w:p w14:paraId="54F88839" w14:textId="7E0C412E" w:rsidR="00266C7B" w:rsidRDefault="00266C7B" w:rsidP="00E97C8F">
            <w:pPr>
              <w:pStyle w:val="Tabela"/>
            </w:pPr>
            <w:r>
              <w:t>O campo “Horário” deve ser destacado.</w:t>
            </w:r>
          </w:p>
          <w:p w14:paraId="6B39E836" w14:textId="1B45E848" w:rsidR="002F3FD5" w:rsidRPr="00577606" w:rsidRDefault="002F3FD5" w:rsidP="00E97C8F">
            <w:pPr>
              <w:pStyle w:val="Tabela"/>
            </w:pPr>
          </w:p>
        </w:tc>
      </w:tr>
    </w:tbl>
    <w:p w14:paraId="221F38F7" w14:textId="77777777" w:rsidR="00523684" w:rsidRP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43" w:name="_Toc10987160"/>
      <w:r w:rsidRPr="00523684">
        <w:rPr>
          <w:rFonts w:ascii="Times New Roman" w:hAnsi="Times New Roman"/>
        </w:rPr>
        <w:lastRenderedPageBreak/>
        <w:t>Estimativa de pontos de função</w:t>
      </w:r>
      <w:bookmarkEnd w:id="43"/>
    </w:p>
    <w:p w14:paraId="22D92E87" w14:textId="77777777" w:rsidR="00523684" w:rsidRDefault="00523684" w:rsidP="00E97C8F">
      <w:pPr>
        <w:pStyle w:val="BodyText"/>
      </w:pPr>
      <w:r>
        <w:t>&lt;colar ou anexar imagem da planilha de contagem de pontos de função&gt;</w:t>
      </w:r>
    </w:p>
    <w:p w14:paraId="00DABFDF" w14:textId="77777777" w:rsidR="00523684" w:rsidRPr="00523684" w:rsidRDefault="00523684" w:rsidP="00E97C8F">
      <w:pPr>
        <w:pStyle w:val="BodyText"/>
      </w:pPr>
    </w:p>
    <w:p w14:paraId="62FF84C8" w14:textId="77777777" w:rsidR="00523684" w:rsidRPr="00523684" w:rsidRDefault="00523684" w:rsidP="00523684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4" w:name="_Toc10987161"/>
      <w:r>
        <w:rPr>
          <w:rFonts w:ascii="Times New Roman" w:hAnsi="Times New Roman"/>
        </w:rPr>
        <w:lastRenderedPageBreak/>
        <w:t>Informações da implementação</w:t>
      </w:r>
      <w:bookmarkEnd w:id="44"/>
    </w:p>
    <w:p w14:paraId="7F95E464" w14:textId="6BABFF4E" w:rsidR="00523684" w:rsidRPr="007B1C11" w:rsidRDefault="00662E42" w:rsidP="00E97C8F">
      <w:pPr>
        <w:pStyle w:val="BodyText"/>
      </w:pPr>
      <w:r>
        <w:t xml:space="preserve">Tecnologias usadas: </w:t>
      </w:r>
      <w:r w:rsidR="0072208F">
        <w:t xml:space="preserve">Java, </w:t>
      </w:r>
      <w:r>
        <w:t xml:space="preserve">AngularJS, </w:t>
      </w:r>
      <w:r w:rsidR="00317718">
        <w:t>Spring, Maven</w:t>
      </w:r>
      <w:r w:rsidR="00715407">
        <w:t>, PostgreSQL</w:t>
      </w:r>
      <w:r w:rsidR="00AF76E9">
        <w:t>.</w:t>
      </w:r>
    </w:p>
    <w:p w14:paraId="51D8F3E8" w14:textId="2C95C6D8" w:rsidR="00662E42" w:rsidRPr="00E97C8F" w:rsidRDefault="00E97C8F" w:rsidP="00E97C8F">
      <w:pPr>
        <w:pStyle w:val="BodyText"/>
      </w:pPr>
      <w:r w:rsidRPr="00E97C8F">
        <w:t>Repositóri</w:t>
      </w:r>
      <w:r w:rsidR="00012CFE">
        <w:t>o</w:t>
      </w:r>
      <w:r w:rsidR="00662E42" w:rsidRPr="00E97C8F">
        <w:t>:</w:t>
      </w:r>
      <w:r w:rsidRPr="00E97C8F">
        <w:t xml:space="preserve"> </w:t>
      </w:r>
      <w:hyperlink r:id="rId18" w:history="1">
        <w:r w:rsidRPr="00E97C8F">
          <w:rPr>
            <w:rStyle w:val="Hyperlink"/>
          </w:rPr>
          <w:t>https://github.com/icarocamelo/software-engineering-post-graduate/tree/dev/tcc-final-project</w:t>
        </w:r>
      </w:hyperlink>
    </w:p>
    <w:p w14:paraId="65A8FB1B" w14:textId="77777777" w:rsidR="00662E42" w:rsidRPr="00E97C8F" w:rsidRDefault="00662E42" w:rsidP="00E97C8F">
      <w:pPr>
        <w:pStyle w:val="BodyText"/>
      </w:pPr>
    </w:p>
    <w:sectPr w:rsidR="00662E42" w:rsidRPr="00E97C8F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7D709" w14:textId="77777777" w:rsidR="004D73BA" w:rsidRDefault="004D73BA">
      <w:r>
        <w:separator/>
      </w:r>
    </w:p>
  </w:endnote>
  <w:endnote w:type="continuationSeparator" w:id="0">
    <w:p w14:paraId="7EF62C34" w14:textId="77777777" w:rsidR="004D73BA" w:rsidRDefault="004D73BA">
      <w:r>
        <w:continuationSeparator/>
      </w:r>
    </w:p>
  </w:endnote>
  <w:endnote w:type="continuationNotice" w:id="1">
    <w:p w14:paraId="52CE0D06" w14:textId="77777777" w:rsidR="00DD0BB9" w:rsidRDefault="00DD0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E83EB" w14:textId="77777777" w:rsidR="00E63E4A" w:rsidRDefault="00E63E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58DD">
      <w:rPr>
        <w:rStyle w:val="PageNumber"/>
        <w:noProof/>
      </w:rPr>
      <w:t>16</w:t>
    </w:r>
    <w:r>
      <w:rPr>
        <w:rStyle w:val="PageNumber"/>
      </w:rPr>
      <w:fldChar w:fldCharType="end"/>
    </w:r>
  </w:p>
  <w:p w14:paraId="4FE7A79C" w14:textId="77777777" w:rsidR="00E63E4A" w:rsidRDefault="00E63E4A" w:rsidP="00F46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E2E26" w14:textId="77777777" w:rsidR="00E63E4A" w:rsidRDefault="00E63E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58DD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33D3308" w14:textId="77777777" w:rsidR="00E63E4A" w:rsidRDefault="00E63E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815C8" w14:textId="77777777" w:rsidR="004D73BA" w:rsidRDefault="004D73BA">
      <w:r>
        <w:separator/>
      </w:r>
    </w:p>
  </w:footnote>
  <w:footnote w:type="continuationSeparator" w:id="0">
    <w:p w14:paraId="65B40861" w14:textId="77777777" w:rsidR="004D73BA" w:rsidRDefault="004D73BA">
      <w:r>
        <w:continuationSeparator/>
      </w:r>
    </w:p>
  </w:footnote>
  <w:footnote w:type="continuationNotice" w:id="1">
    <w:p w14:paraId="06A44B18" w14:textId="77777777" w:rsidR="00DD0BB9" w:rsidRDefault="00DD0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E2A9" w14:textId="6DF81502" w:rsidR="00E63E4A" w:rsidRPr="009D327C" w:rsidRDefault="00800714">
    <w:pPr>
      <w:pStyle w:val="Header"/>
      <w:rPr>
        <w:sz w:val="24"/>
        <w:szCs w:val="24"/>
      </w:rPr>
    </w:pPr>
    <w:r>
      <w:rPr>
        <w:sz w:val="24"/>
        <w:szCs w:val="24"/>
      </w:rPr>
      <w:t>Saúde++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0957" w14:textId="77777777" w:rsidR="00E63E4A" w:rsidRDefault="006512A0">
    <w:pPr>
      <w:pStyle w:val="Header"/>
      <w:jc w:val="right"/>
    </w:pPr>
    <w:r>
      <w:rPr>
        <w:sz w:val="24"/>
        <w:szCs w:val="24"/>
      </w:rPr>
      <w:t xml:space="preserve">Trabalho de Conclusão de Curso – Engenharia de </w:t>
    </w:r>
    <w:r w:rsidRPr="00D558DD">
      <w:rPr>
        <w:i/>
        <w:sz w:val="24"/>
        <w:szCs w:val="24"/>
      </w:rPr>
      <w:t>Software</w:t>
    </w:r>
    <w:r>
      <w:rPr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F7A60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318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A610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8223E81"/>
    <w:multiLevelType w:val="hybridMultilevel"/>
    <w:tmpl w:val="9D0EA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C6943"/>
    <w:multiLevelType w:val="hybridMultilevel"/>
    <w:tmpl w:val="0B926388"/>
    <w:lvl w:ilvl="0" w:tplc="825EB22E">
      <w:start w:val="1"/>
      <w:numFmt w:val="bullet"/>
      <w:lvlText w:val=""/>
      <w:lvlJc w:val="left"/>
      <w:pPr>
        <w:tabs>
          <w:tab w:val="num" w:pos="648"/>
        </w:tabs>
        <w:ind w:left="284" w:firstLine="4"/>
      </w:pPr>
      <w:rPr>
        <w:rFonts w:ascii="Symbol" w:hAnsi="Symbol" w:hint="default"/>
      </w:rPr>
    </w:lvl>
    <w:lvl w:ilvl="1" w:tplc="2E387E16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 w:tplc="A4B4414C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 w:tplc="505C32AE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 w:tplc="A39654C0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 w:tplc="DE60B26C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 w:tplc="58182BF4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 w:tplc="971A25F6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 w:tplc="CDF02E0A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6" w15:restartNumberingAfterBreak="0">
    <w:nsid w:val="1AC65B58"/>
    <w:multiLevelType w:val="hybridMultilevel"/>
    <w:tmpl w:val="0ACE05B8"/>
    <w:lvl w:ilvl="0" w:tplc="82AEC2C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F74EEDAA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 w:tplc="47E0ACEE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 w:tplc="98DE2896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8F38C532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B07AE15E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 w:tplc="94BEA56E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 w:tplc="FFDE84A4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 w:tplc="235247A4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80744A"/>
    <w:multiLevelType w:val="hybridMultilevel"/>
    <w:tmpl w:val="361E7A80"/>
    <w:lvl w:ilvl="0" w:tplc="3C7CF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B20E9"/>
    <w:multiLevelType w:val="hybridMultilevel"/>
    <w:tmpl w:val="057CE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D4CF3"/>
    <w:multiLevelType w:val="multi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5620AB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06451E"/>
    <w:multiLevelType w:val="hybridMultilevel"/>
    <w:tmpl w:val="8E5AA4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B56704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E4362"/>
    <w:multiLevelType w:val="hybridMultilevel"/>
    <w:tmpl w:val="8E5AA4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A95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4B2F1D"/>
    <w:multiLevelType w:val="hybridMultilevel"/>
    <w:tmpl w:val="64DCDECA"/>
    <w:lvl w:ilvl="0" w:tplc="89642602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5" w:hanging="360"/>
      </w:pPr>
    </w:lvl>
    <w:lvl w:ilvl="2" w:tplc="1009001B" w:tentative="1">
      <w:start w:val="1"/>
      <w:numFmt w:val="lowerRoman"/>
      <w:lvlText w:val="%3."/>
      <w:lvlJc w:val="right"/>
      <w:pPr>
        <w:ind w:left="1805" w:hanging="180"/>
      </w:pPr>
    </w:lvl>
    <w:lvl w:ilvl="3" w:tplc="1009000F" w:tentative="1">
      <w:start w:val="1"/>
      <w:numFmt w:val="decimal"/>
      <w:lvlText w:val="%4."/>
      <w:lvlJc w:val="left"/>
      <w:pPr>
        <w:ind w:left="2525" w:hanging="360"/>
      </w:pPr>
    </w:lvl>
    <w:lvl w:ilvl="4" w:tplc="10090019" w:tentative="1">
      <w:start w:val="1"/>
      <w:numFmt w:val="lowerLetter"/>
      <w:lvlText w:val="%5."/>
      <w:lvlJc w:val="left"/>
      <w:pPr>
        <w:ind w:left="3245" w:hanging="360"/>
      </w:pPr>
    </w:lvl>
    <w:lvl w:ilvl="5" w:tplc="1009001B" w:tentative="1">
      <w:start w:val="1"/>
      <w:numFmt w:val="lowerRoman"/>
      <w:lvlText w:val="%6."/>
      <w:lvlJc w:val="right"/>
      <w:pPr>
        <w:ind w:left="3965" w:hanging="180"/>
      </w:pPr>
    </w:lvl>
    <w:lvl w:ilvl="6" w:tplc="1009000F" w:tentative="1">
      <w:start w:val="1"/>
      <w:numFmt w:val="decimal"/>
      <w:lvlText w:val="%7."/>
      <w:lvlJc w:val="left"/>
      <w:pPr>
        <w:ind w:left="4685" w:hanging="360"/>
      </w:pPr>
    </w:lvl>
    <w:lvl w:ilvl="7" w:tplc="10090019" w:tentative="1">
      <w:start w:val="1"/>
      <w:numFmt w:val="lowerLetter"/>
      <w:lvlText w:val="%8."/>
      <w:lvlJc w:val="left"/>
      <w:pPr>
        <w:ind w:left="5405" w:hanging="360"/>
      </w:pPr>
    </w:lvl>
    <w:lvl w:ilvl="8" w:tplc="10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 w15:restartNumberingAfterBreak="0">
    <w:nsid w:val="657224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B7701C"/>
    <w:multiLevelType w:val="hybridMultilevel"/>
    <w:tmpl w:val="0416001F"/>
    <w:lvl w:ilvl="0" w:tplc="13FADB14">
      <w:start w:val="1"/>
      <w:numFmt w:val="decimal"/>
      <w:lvlText w:val="%1."/>
      <w:lvlJc w:val="left"/>
      <w:pPr>
        <w:ind w:left="360" w:hanging="360"/>
      </w:pPr>
    </w:lvl>
    <w:lvl w:ilvl="1" w:tplc="4F4C7C70">
      <w:start w:val="1"/>
      <w:numFmt w:val="decimal"/>
      <w:lvlText w:val="%1.%2."/>
      <w:lvlJc w:val="left"/>
      <w:pPr>
        <w:ind w:left="792" w:hanging="432"/>
      </w:pPr>
    </w:lvl>
    <w:lvl w:ilvl="2" w:tplc="6DC0F722">
      <w:start w:val="1"/>
      <w:numFmt w:val="decimal"/>
      <w:lvlText w:val="%1.%2.%3."/>
      <w:lvlJc w:val="left"/>
      <w:pPr>
        <w:ind w:left="1224" w:hanging="504"/>
      </w:pPr>
    </w:lvl>
    <w:lvl w:ilvl="3" w:tplc="96EEB77C">
      <w:start w:val="1"/>
      <w:numFmt w:val="decimal"/>
      <w:lvlText w:val="%1.%2.%3.%4."/>
      <w:lvlJc w:val="left"/>
      <w:pPr>
        <w:ind w:left="1728" w:hanging="648"/>
      </w:pPr>
    </w:lvl>
    <w:lvl w:ilvl="4" w:tplc="8E20F4EE">
      <w:start w:val="1"/>
      <w:numFmt w:val="decimal"/>
      <w:lvlText w:val="%1.%2.%3.%4.%5."/>
      <w:lvlJc w:val="left"/>
      <w:pPr>
        <w:ind w:left="2232" w:hanging="792"/>
      </w:pPr>
    </w:lvl>
    <w:lvl w:ilvl="5" w:tplc="D4D446B2">
      <w:start w:val="1"/>
      <w:numFmt w:val="decimal"/>
      <w:lvlText w:val="%1.%2.%3.%4.%5.%6."/>
      <w:lvlJc w:val="left"/>
      <w:pPr>
        <w:ind w:left="2736" w:hanging="936"/>
      </w:pPr>
    </w:lvl>
    <w:lvl w:ilvl="6" w:tplc="9D9C04AA">
      <w:start w:val="1"/>
      <w:numFmt w:val="decimal"/>
      <w:lvlText w:val="%1.%2.%3.%4.%5.%6.%7."/>
      <w:lvlJc w:val="left"/>
      <w:pPr>
        <w:ind w:left="3240" w:hanging="1080"/>
      </w:pPr>
    </w:lvl>
    <w:lvl w:ilvl="7" w:tplc="29DE974C">
      <w:start w:val="1"/>
      <w:numFmt w:val="decimal"/>
      <w:lvlText w:val="%1.%2.%3.%4.%5.%6.%7.%8."/>
      <w:lvlJc w:val="left"/>
      <w:pPr>
        <w:ind w:left="3744" w:hanging="1224"/>
      </w:pPr>
    </w:lvl>
    <w:lvl w:ilvl="8" w:tplc="E3C6E91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E435AB"/>
    <w:multiLevelType w:val="hybridMultilevel"/>
    <w:tmpl w:val="BF2C6C58"/>
    <w:lvl w:ilvl="0" w:tplc="EFE6130C">
      <w:start w:val="1"/>
      <w:numFmt w:val="decimal"/>
      <w:suff w:val="space"/>
      <w:lvlText w:val="%1."/>
      <w:lvlJc w:val="left"/>
      <w:pPr>
        <w:ind w:left="360" w:hanging="3"/>
      </w:pPr>
    </w:lvl>
    <w:lvl w:ilvl="1" w:tplc="0E5C556A">
      <w:start w:val="1"/>
      <w:numFmt w:val="decimal"/>
      <w:suff w:val="space"/>
      <w:lvlText w:val="%1.%2."/>
      <w:lvlJc w:val="left"/>
      <w:pPr>
        <w:ind w:left="680" w:firstLine="0"/>
      </w:pPr>
    </w:lvl>
    <w:lvl w:ilvl="2" w:tplc="23C80092">
      <w:start w:val="1"/>
      <w:numFmt w:val="decimal"/>
      <w:suff w:val="space"/>
      <w:lvlText w:val="%1.%2.%3."/>
      <w:lvlJc w:val="left"/>
      <w:pPr>
        <w:ind w:left="680" w:firstLine="397"/>
      </w:pPr>
    </w:lvl>
    <w:lvl w:ilvl="3" w:tplc="1DD00EDC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 w:tplc="6E1C894C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 w:tplc="D0F85170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 w:tplc="CB34168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C916E5EC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548611D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0CB0"/>
    <w:multiLevelType w:val="hybridMultilevel"/>
    <w:tmpl w:val="82C087BA"/>
    <w:lvl w:ilvl="0" w:tplc="44E8E2BE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 w:tplc="333CD626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 w:tplc="EB70BFC0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 w:tplc="B91869AE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 w:tplc="AF7C9748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 w:tplc="40E0540C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 w:tplc="C92400AA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 w:tplc="EEF01868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 w:tplc="C0A4D8CE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8" w15:restartNumberingAfterBreak="0">
    <w:nsid w:val="77025562"/>
    <w:multiLevelType w:val="hybridMultilevel"/>
    <w:tmpl w:val="2370E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6"/>
  </w:num>
  <w:num w:numId="4">
    <w:abstractNumId w:val="15"/>
  </w:num>
  <w:num w:numId="5">
    <w:abstractNumId w:val="13"/>
  </w:num>
  <w:num w:numId="6">
    <w:abstractNumId w:val="10"/>
  </w:num>
  <w:num w:numId="7">
    <w:abstractNumId w:val="8"/>
  </w:num>
  <w:num w:numId="8">
    <w:abstractNumId w:val="24"/>
  </w:num>
  <w:num w:numId="9">
    <w:abstractNumId w:val="3"/>
  </w:num>
  <w:num w:numId="10">
    <w:abstractNumId w:val="12"/>
  </w:num>
  <w:num w:numId="11">
    <w:abstractNumId w:val="26"/>
  </w:num>
  <w:num w:numId="12">
    <w:abstractNumId w:val="9"/>
  </w:num>
  <w:num w:numId="13">
    <w:abstractNumId w:val="14"/>
  </w:num>
  <w:num w:numId="14">
    <w:abstractNumId w:val="17"/>
  </w:num>
  <w:num w:numId="15">
    <w:abstractNumId w:val="23"/>
  </w:num>
  <w:num w:numId="16">
    <w:abstractNumId w:val="2"/>
  </w:num>
  <w:num w:numId="17">
    <w:abstractNumId w:val="1"/>
  </w:num>
  <w:num w:numId="18">
    <w:abstractNumId w:val="21"/>
  </w:num>
  <w:num w:numId="19">
    <w:abstractNumId w:val="16"/>
  </w:num>
  <w:num w:numId="20">
    <w:abstractNumId w:val="27"/>
  </w:num>
  <w:num w:numId="21">
    <w:abstractNumId w:val="27"/>
  </w:num>
  <w:num w:numId="22">
    <w:abstractNumId w:val="27"/>
  </w:num>
  <w:num w:numId="23">
    <w:abstractNumId w:val="0"/>
  </w:num>
  <w:num w:numId="24">
    <w:abstractNumId w:val="19"/>
  </w:num>
  <w:num w:numId="25">
    <w:abstractNumId w:val="22"/>
  </w:num>
  <w:num w:numId="26">
    <w:abstractNumId w:val="4"/>
  </w:num>
  <w:num w:numId="27">
    <w:abstractNumId w:val="11"/>
  </w:num>
  <w:num w:numId="28">
    <w:abstractNumId w:val="7"/>
  </w:num>
  <w:num w:numId="29">
    <w:abstractNumId w:val="28"/>
  </w:num>
  <w:num w:numId="30">
    <w:abstractNumId w:val="18"/>
  </w:num>
  <w:num w:numId="31">
    <w:abstractNumId w:val="20"/>
  </w:num>
  <w:num w:numId="3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0E20"/>
    <w:rsid w:val="0000138D"/>
    <w:rsid w:val="00002549"/>
    <w:rsid w:val="0000275E"/>
    <w:rsid w:val="00006434"/>
    <w:rsid w:val="0000779A"/>
    <w:rsid w:val="00010CA4"/>
    <w:rsid w:val="00010F08"/>
    <w:rsid w:val="00012CFE"/>
    <w:rsid w:val="00012D8E"/>
    <w:rsid w:val="00013A98"/>
    <w:rsid w:val="00017201"/>
    <w:rsid w:val="0001723D"/>
    <w:rsid w:val="0002380C"/>
    <w:rsid w:val="00024B5C"/>
    <w:rsid w:val="0002638B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066"/>
    <w:rsid w:val="00064D96"/>
    <w:rsid w:val="000654C2"/>
    <w:rsid w:val="00065A76"/>
    <w:rsid w:val="00071A4F"/>
    <w:rsid w:val="000731BD"/>
    <w:rsid w:val="00073229"/>
    <w:rsid w:val="0007430C"/>
    <w:rsid w:val="00081C51"/>
    <w:rsid w:val="00082639"/>
    <w:rsid w:val="000827A0"/>
    <w:rsid w:val="000833CD"/>
    <w:rsid w:val="00085473"/>
    <w:rsid w:val="000867A3"/>
    <w:rsid w:val="000869AF"/>
    <w:rsid w:val="00086C4C"/>
    <w:rsid w:val="00090A74"/>
    <w:rsid w:val="0009522D"/>
    <w:rsid w:val="00095598"/>
    <w:rsid w:val="00097A67"/>
    <w:rsid w:val="000A0E86"/>
    <w:rsid w:val="000A15C3"/>
    <w:rsid w:val="000A1F71"/>
    <w:rsid w:val="000A2829"/>
    <w:rsid w:val="000A29D0"/>
    <w:rsid w:val="000A389A"/>
    <w:rsid w:val="000A4F44"/>
    <w:rsid w:val="000A6189"/>
    <w:rsid w:val="000A70F8"/>
    <w:rsid w:val="000B1BA9"/>
    <w:rsid w:val="000B28B4"/>
    <w:rsid w:val="000B3689"/>
    <w:rsid w:val="000B40B5"/>
    <w:rsid w:val="000B54C4"/>
    <w:rsid w:val="000B59B4"/>
    <w:rsid w:val="000B7645"/>
    <w:rsid w:val="000B779F"/>
    <w:rsid w:val="000C10C5"/>
    <w:rsid w:val="000C2FDB"/>
    <w:rsid w:val="000C484C"/>
    <w:rsid w:val="000C4941"/>
    <w:rsid w:val="000C6E48"/>
    <w:rsid w:val="000C7043"/>
    <w:rsid w:val="000C7724"/>
    <w:rsid w:val="000D03EF"/>
    <w:rsid w:val="000D24EC"/>
    <w:rsid w:val="000D28D5"/>
    <w:rsid w:val="000D77FF"/>
    <w:rsid w:val="000E0053"/>
    <w:rsid w:val="000E16EB"/>
    <w:rsid w:val="000E1ECC"/>
    <w:rsid w:val="000E3B50"/>
    <w:rsid w:val="000E4E38"/>
    <w:rsid w:val="000E56CA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1CD6"/>
    <w:rsid w:val="00123A27"/>
    <w:rsid w:val="00127C43"/>
    <w:rsid w:val="00130CF9"/>
    <w:rsid w:val="001311B5"/>
    <w:rsid w:val="00133A6C"/>
    <w:rsid w:val="00133DD3"/>
    <w:rsid w:val="00135EAB"/>
    <w:rsid w:val="00136B13"/>
    <w:rsid w:val="001375EE"/>
    <w:rsid w:val="0014073E"/>
    <w:rsid w:val="00142329"/>
    <w:rsid w:val="001446B8"/>
    <w:rsid w:val="00146C5E"/>
    <w:rsid w:val="00147418"/>
    <w:rsid w:val="00147DA3"/>
    <w:rsid w:val="0015151D"/>
    <w:rsid w:val="00152136"/>
    <w:rsid w:val="00154848"/>
    <w:rsid w:val="00154A5D"/>
    <w:rsid w:val="00154CCD"/>
    <w:rsid w:val="00156BE5"/>
    <w:rsid w:val="0015722A"/>
    <w:rsid w:val="001575B4"/>
    <w:rsid w:val="00160471"/>
    <w:rsid w:val="001607DD"/>
    <w:rsid w:val="001626D5"/>
    <w:rsid w:val="0016280D"/>
    <w:rsid w:val="00162A8A"/>
    <w:rsid w:val="00162D6D"/>
    <w:rsid w:val="00164DF9"/>
    <w:rsid w:val="001653F5"/>
    <w:rsid w:val="001662D2"/>
    <w:rsid w:val="00166384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3C23"/>
    <w:rsid w:val="00195D67"/>
    <w:rsid w:val="001A0FBC"/>
    <w:rsid w:val="001A14FD"/>
    <w:rsid w:val="001A52C9"/>
    <w:rsid w:val="001A5987"/>
    <w:rsid w:val="001A59BD"/>
    <w:rsid w:val="001A5A81"/>
    <w:rsid w:val="001A7DBA"/>
    <w:rsid w:val="001B1977"/>
    <w:rsid w:val="001B2F0A"/>
    <w:rsid w:val="001B3CA2"/>
    <w:rsid w:val="001B3D34"/>
    <w:rsid w:val="001B6CF7"/>
    <w:rsid w:val="001C098B"/>
    <w:rsid w:val="001C23B3"/>
    <w:rsid w:val="001C4E05"/>
    <w:rsid w:val="001C55B0"/>
    <w:rsid w:val="001C62E7"/>
    <w:rsid w:val="001C694B"/>
    <w:rsid w:val="001C7B3B"/>
    <w:rsid w:val="001C7DE6"/>
    <w:rsid w:val="001D073E"/>
    <w:rsid w:val="001E1026"/>
    <w:rsid w:val="001E1B54"/>
    <w:rsid w:val="001E35D1"/>
    <w:rsid w:val="001E3CFF"/>
    <w:rsid w:val="001E3EC6"/>
    <w:rsid w:val="001E43CE"/>
    <w:rsid w:val="001E59DC"/>
    <w:rsid w:val="001E693D"/>
    <w:rsid w:val="001E6DBD"/>
    <w:rsid w:val="001E6FE4"/>
    <w:rsid w:val="001F127B"/>
    <w:rsid w:val="001F1325"/>
    <w:rsid w:val="001F1FAE"/>
    <w:rsid w:val="001F2DB4"/>
    <w:rsid w:val="001F333A"/>
    <w:rsid w:val="001F36AA"/>
    <w:rsid w:val="001F4449"/>
    <w:rsid w:val="001F4D70"/>
    <w:rsid w:val="001F4ED5"/>
    <w:rsid w:val="001F5EF0"/>
    <w:rsid w:val="001F6245"/>
    <w:rsid w:val="001F7294"/>
    <w:rsid w:val="00200517"/>
    <w:rsid w:val="0020249E"/>
    <w:rsid w:val="002056F4"/>
    <w:rsid w:val="00207E78"/>
    <w:rsid w:val="00210E7F"/>
    <w:rsid w:val="00213907"/>
    <w:rsid w:val="002149DF"/>
    <w:rsid w:val="00216F91"/>
    <w:rsid w:val="0021765D"/>
    <w:rsid w:val="00223455"/>
    <w:rsid w:val="002234EC"/>
    <w:rsid w:val="002241DA"/>
    <w:rsid w:val="00225C87"/>
    <w:rsid w:val="00225D9E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6924"/>
    <w:rsid w:val="00252507"/>
    <w:rsid w:val="002530C8"/>
    <w:rsid w:val="00253A48"/>
    <w:rsid w:val="002546C0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66C7B"/>
    <w:rsid w:val="00271F5B"/>
    <w:rsid w:val="00273C35"/>
    <w:rsid w:val="00275378"/>
    <w:rsid w:val="0027669E"/>
    <w:rsid w:val="0028006B"/>
    <w:rsid w:val="00280F6C"/>
    <w:rsid w:val="00283E95"/>
    <w:rsid w:val="0028601F"/>
    <w:rsid w:val="00291723"/>
    <w:rsid w:val="002924BB"/>
    <w:rsid w:val="00295A73"/>
    <w:rsid w:val="002975D0"/>
    <w:rsid w:val="002A1883"/>
    <w:rsid w:val="002A3EC3"/>
    <w:rsid w:val="002A4BEB"/>
    <w:rsid w:val="002A686F"/>
    <w:rsid w:val="002A6AFB"/>
    <w:rsid w:val="002B0CAF"/>
    <w:rsid w:val="002B0EE0"/>
    <w:rsid w:val="002B231A"/>
    <w:rsid w:val="002B2887"/>
    <w:rsid w:val="002B4CF8"/>
    <w:rsid w:val="002B71B8"/>
    <w:rsid w:val="002C0EBD"/>
    <w:rsid w:val="002C2304"/>
    <w:rsid w:val="002C3897"/>
    <w:rsid w:val="002C4BCB"/>
    <w:rsid w:val="002C4DA4"/>
    <w:rsid w:val="002C57C7"/>
    <w:rsid w:val="002C6CD9"/>
    <w:rsid w:val="002C7008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29BD"/>
    <w:rsid w:val="002E42E1"/>
    <w:rsid w:val="002E590E"/>
    <w:rsid w:val="002E69B4"/>
    <w:rsid w:val="002F3FD5"/>
    <w:rsid w:val="002F53F5"/>
    <w:rsid w:val="002F5F08"/>
    <w:rsid w:val="002F688E"/>
    <w:rsid w:val="002F75E0"/>
    <w:rsid w:val="003010FF"/>
    <w:rsid w:val="003014AB"/>
    <w:rsid w:val="0030308B"/>
    <w:rsid w:val="003036CF"/>
    <w:rsid w:val="00303A2B"/>
    <w:rsid w:val="003057DF"/>
    <w:rsid w:val="00311170"/>
    <w:rsid w:val="00314AD6"/>
    <w:rsid w:val="00314DE0"/>
    <w:rsid w:val="00315338"/>
    <w:rsid w:val="00317718"/>
    <w:rsid w:val="00317993"/>
    <w:rsid w:val="003211D1"/>
    <w:rsid w:val="003216D8"/>
    <w:rsid w:val="00322048"/>
    <w:rsid w:val="00323C3B"/>
    <w:rsid w:val="00325E10"/>
    <w:rsid w:val="0032773A"/>
    <w:rsid w:val="00327DCB"/>
    <w:rsid w:val="00330438"/>
    <w:rsid w:val="0033103A"/>
    <w:rsid w:val="003316F1"/>
    <w:rsid w:val="00331DEA"/>
    <w:rsid w:val="00335A94"/>
    <w:rsid w:val="00335F91"/>
    <w:rsid w:val="00337746"/>
    <w:rsid w:val="00340D76"/>
    <w:rsid w:val="00343DD7"/>
    <w:rsid w:val="003444A9"/>
    <w:rsid w:val="00345CC5"/>
    <w:rsid w:val="00346857"/>
    <w:rsid w:val="0034699F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627"/>
    <w:rsid w:val="00377CFC"/>
    <w:rsid w:val="0038014D"/>
    <w:rsid w:val="0038609A"/>
    <w:rsid w:val="00386D8B"/>
    <w:rsid w:val="00390AF8"/>
    <w:rsid w:val="003916EE"/>
    <w:rsid w:val="003933F4"/>
    <w:rsid w:val="00393AD5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3F56"/>
    <w:rsid w:val="004049F7"/>
    <w:rsid w:val="00405722"/>
    <w:rsid w:val="0040781E"/>
    <w:rsid w:val="00411FFF"/>
    <w:rsid w:val="004141CF"/>
    <w:rsid w:val="0041428F"/>
    <w:rsid w:val="00414FA2"/>
    <w:rsid w:val="00415822"/>
    <w:rsid w:val="0041612C"/>
    <w:rsid w:val="00417948"/>
    <w:rsid w:val="004201C1"/>
    <w:rsid w:val="00422B5D"/>
    <w:rsid w:val="00422D31"/>
    <w:rsid w:val="00423967"/>
    <w:rsid w:val="00423B39"/>
    <w:rsid w:val="00423CCF"/>
    <w:rsid w:val="0042451F"/>
    <w:rsid w:val="00424A1B"/>
    <w:rsid w:val="00425E6D"/>
    <w:rsid w:val="00430238"/>
    <w:rsid w:val="00430335"/>
    <w:rsid w:val="0043298B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0B9C"/>
    <w:rsid w:val="00462D24"/>
    <w:rsid w:val="00463034"/>
    <w:rsid w:val="00463A77"/>
    <w:rsid w:val="004650FA"/>
    <w:rsid w:val="004655AE"/>
    <w:rsid w:val="00466B94"/>
    <w:rsid w:val="00471312"/>
    <w:rsid w:val="00473B6C"/>
    <w:rsid w:val="00474918"/>
    <w:rsid w:val="00475A9C"/>
    <w:rsid w:val="0047601D"/>
    <w:rsid w:val="00482C51"/>
    <w:rsid w:val="00483897"/>
    <w:rsid w:val="00483CC6"/>
    <w:rsid w:val="00485D82"/>
    <w:rsid w:val="00487C49"/>
    <w:rsid w:val="00490767"/>
    <w:rsid w:val="00491A95"/>
    <w:rsid w:val="00492460"/>
    <w:rsid w:val="004926E1"/>
    <w:rsid w:val="004950FE"/>
    <w:rsid w:val="00495C71"/>
    <w:rsid w:val="00497A24"/>
    <w:rsid w:val="004A1121"/>
    <w:rsid w:val="004A43CC"/>
    <w:rsid w:val="004A4FE2"/>
    <w:rsid w:val="004A501B"/>
    <w:rsid w:val="004A599B"/>
    <w:rsid w:val="004A68D9"/>
    <w:rsid w:val="004A6E09"/>
    <w:rsid w:val="004B0227"/>
    <w:rsid w:val="004B3056"/>
    <w:rsid w:val="004B4455"/>
    <w:rsid w:val="004B61B8"/>
    <w:rsid w:val="004B6EB1"/>
    <w:rsid w:val="004B7343"/>
    <w:rsid w:val="004C041F"/>
    <w:rsid w:val="004C0CDD"/>
    <w:rsid w:val="004C0D80"/>
    <w:rsid w:val="004C1FE5"/>
    <w:rsid w:val="004C43F3"/>
    <w:rsid w:val="004C4C4C"/>
    <w:rsid w:val="004C4E4C"/>
    <w:rsid w:val="004C563B"/>
    <w:rsid w:val="004C65B6"/>
    <w:rsid w:val="004D01E4"/>
    <w:rsid w:val="004D19A2"/>
    <w:rsid w:val="004D28A2"/>
    <w:rsid w:val="004D2E1F"/>
    <w:rsid w:val="004D3844"/>
    <w:rsid w:val="004D4EF7"/>
    <w:rsid w:val="004D5C16"/>
    <w:rsid w:val="004D73BA"/>
    <w:rsid w:val="004D7B97"/>
    <w:rsid w:val="004D7D33"/>
    <w:rsid w:val="004E2BB3"/>
    <w:rsid w:val="004E2F52"/>
    <w:rsid w:val="004E36F2"/>
    <w:rsid w:val="004E4D45"/>
    <w:rsid w:val="004E5B35"/>
    <w:rsid w:val="004E6188"/>
    <w:rsid w:val="004E6A8A"/>
    <w:rsid w:val="004E6AA7"/>
    <w:rsid w:val="004E7998"/>
    <w:rsid w:val="004F036A"/>
    <w:rsid w:val="004F4908"/>
    <w:rsid w:val="00500C79"/>
    <w:rsid w:val="00501D17"/>
    <w:rsid w:val="005039FA"/>
    <w:rsid w:val="00503F44"/>
    <w:rsid w:val="00505C2B"/>
    <w:rsid w:val="00505C47"/>
    <w:rsid w:val="005060AE"/>
    <w:rsid w:val="00506C27"/>
    <w:rsid w:val="0051077F"/>
    <w:rsid w:val="00511B5E"/>
    <w:rsid w:val="005141F4"/>
    <w:rsid w:val="0051535F"/>
    <w:rsid w:val="00515E3F"/>
    <w:rsid w:val="005163FE"/>
    <w:rsid w:val="00516A05"/>
    <w:rsid w:val="00520D15"/>
    <w:rsid w:val="00522DB2"/>
    <w:rsid w:val="00523034"/>
    <w:rsid w:val="005232A7"/>
    <w:rsid w:val="005235B8"/>
    <w:rsid w:val="00523666"/>
    <w:rsid w:val="00523684"/>
    <w:rsid w:val="00525E15"/>
    <w:rsid w:val="00527066"/>
    <w:rsid w:val="005274D6"/>
    <w:rsid w:val="0052755B"/>
    <w:rsid w:val="00531395"/>
    <w:rsid w:val="00532DD9"/>
    <w:rsid w:val="00535D62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66EA4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0D28"/>
    <w:rsid w:val="0059109F"/>
    <w:rsid w:val="00591206"/>
    <w:rsid w:val="005938C7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120"/>
    <w:rsid w:val="005B4DAA"/>
    <w:rsid w:val="005B5501"/>
    <w:rsid w:val="005B5643"/>
    <w:rsid w:val="005B62B0"/>
    <w:rsid w:val="005B7D5F"/>
    <w:rsid w:val="005B7E75"/>
    <w:rsid w:val="005C1299"/>
    <w:rsid w:val="005C37F2"/>
    <w:rsid w:val="005C5584"/>
    <w:rsid w:val="005C58A1"/>
    <w:rsid w:val="005C5946"/>
    <w:rsid w:val="005C7B3A"/>
    <w:rsid w:val="005D0974"/>
    <w:rsid w:val="005D15EB"/>
    <w:rsid w:val="005D1E68"/>
    <w:rsid w:val="005D2113"/>
    <w:rsid w:val="005D69CE"/>
    <w:rsid w:val="005D7E17"/>
    <w:rsid w:val="005D7F11"/>
    <w:rsid w:val="005E0F6C"/>
    <w:rsid w:val="005E16F9"/>
    <w:rsid w:val="005E2ECF"/>
    <w:rsid w:val="005E3EDA"/>
    <w:rsid w:val="005E4533"/>
    <w:rsid w:val="005E5937"/>
    <w:rsid w:val="005E6609"/>
    <w:rsid w:val="005F0F0D"/>
    <w:rsid w:val="005F1617"/>
    <w:rsid w:val="005F21B2"/>
    <w:rsid w:val="005F2E77"/>
    <w:rsid w:val="005F43F0"/>
    <w:rsid w:val="005F55B5"/>
    <w:rsid w:val="005F682A"/>
    <w:rsid w:val="005F7670"/>
    <w:rsid w:val="00603347"/>
    <w:rsid w:val="006056F0"/>
    <w:rsid w:val="00605796"/>
    <w:rsid w:val="006071C5"/>
    <w:rsid w:val="006115D4"/>
    <w:rsid w:val="00613A57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0E89"/>
    <w:rsid w:val="0063290D"/>
    <w:rsid w:val="00640E86"/>
    <w:rsid w:val="006414D3"/>
    <w:rsid w:val="00644766"/>
    <w:rsid w:val="00646049"/>
    <w:rsid w:val="006462E6"/>
    <w:rsid w:val="00646964"/>
    <w:rsid w:val="006512A0"/>
    <w:rsid w:val="0065137C"/>
    <w:rsid w:val="00652752"/>
    <w:rsid w:val="00652867"/>
    <w:rsid w:val="00653354"/>
    <w:rsid w:val="00656ABF"/>
    <w:rsid w:val="00656EE6"/>
    <w:rsid w:val="00662E42"/>
    <w:rsid w:val="00663A4E"/>
    <w:rsid w:val="00663E73"/>
    <w:rsid w:val="00665071"/>
    <w:rsid w:val="0066575B"/>
    <w:rsid w:val="0066585B"/>
    <w:rsid w:val="00665DB4"/>
    <w:rsid w:val="00666C40"/>
    <w:rsid w:val="00666CED"/>
    <w:rsid w:val="00667058"/>
    <w:rsid w:val="00667357"/>
    <w:rsid w:val="00667792"/>
    <w:rsid w:val="0067088B"/>
    <w:rsid w:val="006708DB"/>
    <w:rsid w:val="00670B0F"/>
    <w:rsid w:val="006724E0"/>
    <w:rsid w:val="00676901"/>
    <w:rsid w:val="00680FF5"/>
    <w:rsid w:val="00681A50"/>
    <w:rsid w:val="0068319D"/>
    <w:rsid w:val="006838E4"/>
    <w:rsid w:val="00685679"/>
    <w:rsid w:val="00692025"/>
    <w:rsid w:val="006930EE"/>
    <w:rsid w:val="00694A86"/>
    <w:rsid w:val="00695DFB"/>
    <w:rsid w:val="00695E99"/>
    <w:rsid w:val="006971A8"/>
    <w:rsid w:val="006978B2"/>
    <w:rsid w:val="006A0272"/>
    <w:rsid w:val="006A35F8"/>
    <w:rsid w:val="006A5F00"/>
    <w:rsid w:val="006A6C75"/>
    <w:rsid w:val="006A78E0"/>
    <w:rsid w:val="006B14C2"/>
    <w:rsid w:val="006B161D"/>
    <w:rsid w:val="006B3376"/>
    <w:rsid w:val="006B3B15"/>
    <w:rsid w:val="006B5F96"/>
    <w:rsid w:val="006C0EB5"/>
    <w:rsid w:val="006C1371"/>
    <w:rsid w:val="006C2EDC"/>
    <w:rsid w:val="006C52E6"/>
    <w:rsid w:val="006C5A8A"/>
    <w:rsid w:val="006C5B92"/>
    <w:rsid w:val="006C6948"/>
    <w:rsid w:val="006C6F33"/>
    <w:rsid w:val="006C72AF"/>
    <w:rsid w:val="006C78D7"/>
    <w:rsid w:val="006D22BB"/>
    <w:rsid w:val="006D559E"/>
    <w:rsid w:val="006D5C55"/>
    <w:rsid w:val="006D789D"/>
    <w:rsid w:val="006E0079"/>
    <w:rsid w:val="006E4D31"/>
    <w:rsid w:val="006E5F81"/>
    <w:rsid w:val="006E66B3"/>
    <w:rsid w:val="006F1642"/>
    <w:rsid w:val="006F44C7"/>
    <w:rsid w:val="006F6CA7"/>
    <w:rsid w:val="006F74E0"/>
    <w:rsid w:val="007027AD"/>
    <w:rsid w:val="00702FAB"/>
    <w:rsid w:val="00704477"/>
    <w:rsid w:val="00706C02"/>
    <w:rsid w:val="00707C83"/>
    <w:rsid w:val="00712AEE"/>
    <w:rsid w:val="00713854"/>
    <w:rsid w:val="00713E7D"/>
    <w:rsid w:val="00714656"/>
    <w:rsid w:val="00715093"/>
    <w:rsid w:val="0071517D"/>
    <w:rsid w:val="00715407"/>
    <w:rsid w:val="00717160"/>
    <w:rsid w:val="0072208F"/>
    <w:rsid w:val="00723EB1"/>
    <w:rsid w:val="00724BC8"/>
    <w:rsid w:val="007255B4"/>
    <w:rsid w:val="007266B3"/>
    <w:rsid w:val="00726AD8"/>
    <w:rsid w:val="00727F3F"/>
    <w:rsid w:val="00730E24"/>
    <w:rsid w:val="00731714"/>
    <w:rsid w:val="00731EBB"/>
    <w:rsid w:val="007321BD"/>
    <w:rsid w:val="007326DE"/>
    <w:rsid w:val="00735B0F"/>
    <w:rsid w:val="00737C03"/>
    <w:rsid w:val="007419C6"/>
    <w:rsid w:val="00742A92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CB6"/>
    <w:rsid w:val="00752FB3"/>
    <w:rsid w:val="007540D8"/>
    <w:rsid w:val="007549AB"/>
    <w:rsid w:val="0075558A"/>
    <w:rsid w:val="00756F3F"/>
    <w:rsid w:val="00760B8A"/>
    <w:rsid w:val="007620CC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077C"/>
    <w:rsid w:val="007B1285"/>
    <w:rsid w:val="007B1960"/>
    <w:rsid w:val="007B19E8"/>
    <w:rsid w:val="007B1C11"/>
    <w:rsid w:val="007B248F"/>
    <w:rsid w:val="007B3C5E"/>
    <w:rsid w:val="007B5559"/>
    <w:rsid w:val="007B62EA"/>
    <w:rsid w:val="007B7203"/>
    <w:rsid w:val="007C272E"/>
    <w:rsid w:val="007C35A6"/>
    <w:rsid w:val="007C3962"/>
    <w:rsid w:val="007C3B51"/>
    <w:rsid w:val="007C5D9C"/>
    <w:rsid w:val="007C78D4"/>
    <w:rsid w:val="007D203D"/>
    <w:rsid w:val="007D22EF"/>
    <w:rsid w:val="007D3CA4"/>
    <w:rsid w:val="007D5140"/>
    <w:rsid w:val="007D6487"/>
    <w:rsid w:val="007E30D0"/>
    <w:rsid w:val="007E4A5B"/>
    <w:rsid w:val="007E67B1"/>
    <w:rsid w:val="007E7ED0"/>
    <w:rsid w:val="007F0DD4"/>
    <w:rsid w:val="007F204E"/>
    <w:rsid w:val="007F328C"/>
    <w:rsid w:val="007F4BDF"/>
    <w:rsid w:val="007F7A42"/>
    <w:rsid w:val="00800714"/>
    <w:rsid w:val="008017C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374B"/>
    <w:rsid w:val="00844E33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6BEC"/>
    <w:rsid w:val="00867D50"/>
    <w:rsid w:val="00871979"/>
    <w:rsid w:val="00871DA2"/>
    <w:rsid w:val="0087391F"/>
    <w:rsid w:val="00875582"/>
    <w:rsid w:val="008756F8"/>
    <w:rsid w:val="0087579F"/>
    <w:rsid w:val="00877775"/>
    <w:rsid w:val="00882421"/>
    <w:rsid w:val="0088390F"/>
    <w:rsid w:val="008854C1"/>
    <w:rsid w:val="00886BDD"/>
    <w:rsid w:val="00887530"/>
    <w:rsid w:val="00890662"/>
    <w:rsid w:val="008953CA"/>
    <w:rsid w:val="00896B80"/>
    <w:rsid w:val="00896F6E"/>
    <w:rsid w:val="008A2E86"/>
    <w:rsid w:val="008A3BF9"/>
    <w:rsid w:val="008A40FD"/>
    <w:rsid w:val="008A41E0"/>
    <w:rsid w:val="008A4615"/>
    <w:rsid w:val="008A6B59"/>
    <w:rsid w:val="008A7372"/>
    <w:rsid w:val="008A794E"/>
    <w:rsid w:val="008A7A27"/>
    <w:rsid w:val="008B3E5C"/>
    <w:rsid w:val="008B6705"/>
    <w:rsid w:val="008B6F1E"/>
    <w:rsid w:val="008B7B6C"/>
    <w:rsid w:val="008C01E9"/>
    <w:rsid w:val="008C0E11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E5784"/>
    <w:rsid w:val="008F17E2"/>
    <w:rsid w:val="008F2E7C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9CD"/>
    <w:rsid w:val="00904F5E"/>
    <w:rsid w:val="009059F7"/>
    <w:rsid w:val="00905D25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5853"/>
    <w:rsid w:val="0095053C"/>
    <w:rsid w:val="0095080E"/>
    <w:rsid w:val="00950827"/>
    <w:rsid w:val="0095139D"/>
    <w:rsid w:val="00951735"/>
    <w:rsid w:val="00952E8F"/>
    <w:rsid w:val="00953F66"/>
    <w:rsid w:val="0095743B"/>
    <w:rsid w:val="009614D0"/>
    <w:rsid w:val="00965DE7"/>
    <w:rsid w:val="00967365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1072"/>
    <w:rsid w:val="00981266"/>
    <w:rsid w:val="009822C5"/>
    <w:rsid w:val="00984455"/>
    <w:rsid w:val="00986919"/>
    <w:rsid w:val="00987507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EC"/>
    <w:rsid w:val="009B2615"/>
    <w:rsid w:val="009B321B"/>
    <w:rsid w:val="009B5A85"/>
    <w:rsid w:val="009B6BB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6CA1"/>
    <w:rsid w:val="009D70D9"/>
    <w:rsid w:val="009E06AA"/>
    <w:rsid w:val="009E0975"/>
    <w:rsid w:val="009E3569"/>
    <w:rsid w:val="009E3B7C"/>
    <w:rsid w:val="009E4682"/>
    <w:rsid w:val="009E4A0A"/>
    <w:rsid w:val="009E6134"/>
    <w:rsid w:val="009E7E3B"/>
    <w:rsid w:val="009F187C"/>
    <w:rsid w:val="009F1C02"/>
    <w:rsid w:val="009F34E8"/>
    <w:rsid w:val="009F4489"/>
    <w:rsid w:val="009F655B"/>
    <w:rsid w:val="009F6A71"/>
    <w:rsid w:val="00A02440"/>
    <w:rsid w:val="00A02A03"/>
    <w:rsid w:val="00A03615"/>
    <w:rsid w:val="00A05E83"/>
    <w:rsid w:val="00A244C4"/>
    <w:rsid w:val="00A26B04"/>
    <w:rsid w:val="00A26FAB"/>
    <w:rsid w:val="00A27025"/>
    <w:rsid w:val="00A27A4D"/>
    <w:rsid w:val="00A31A76"/>
    <w:rsid w:val="00A32058"/>
    <w:rsid w:val="00A33512"/>
    <w:rsid w:val="00A33EDE"/>
    <w:rsid w:val="00A37183"/>
    <w:rsid w:val="00A4102D"/>
    <w:rsid w:val="00A41D9F"/>
    <w:rsid w:val="00A43AB8"/>
    <w:rsid w:val="00A445C0"/>
    <w:rsid w:val="00A45AD9"/>
    <w:rsid w:val="00A461D0"/>
    <w:rsid w:val="00A472C2"/>
    <w:rsid w:val="00A52147"/>
    <w:rsid w:val="00A5354A"/>
    <w:rsid w:val="00A53A47"/>
    <w:rsid w:val="00A546CD"/>
    <w:rsid w:val="00A554D9"/>
    <w:rsid w:val="00A55B54"/>
    <w:rsid w:val="00A55C59"/>
    <w:rsid w:val="00A56B98"/>
    <w:rsid w:val="00A57023"/>
    <w:rsid w:val="00A61499"/>
    <w:rsid w:val="00A63D01"/>
    <w:rsid w:val="00A64ECB"/>
    <w:rsid w:val="00A6666F"/>
    <w:rsid w:val="00A66EB3"/>
    <w:rsid w:val="00A67B10"/>
    <w:rsid w:val="00A703AF"/>
    <w:rsid w:val="00A71FE9"/>
    <w:rsid w:val="00A72E2F"/>
    <w:rsid w:val="00A74E63"/>
    <w:rsid w:val="00A74FCB"/>
    <w:rsid w:val="00A7695E"/>
    <w:rsid w:val="00A82B77"/>
    <w:rsid w:val="00A832B1"/>
    <w:rsid w:val="00A8541B"/>
    <w:rsid w:val="00A85780"/>
    <w:rsid w:val="00A85B61"/>
    <w:rsid w:val="00A87FD0"/>
    <w:rsid w:val="00A9160E"/>
    <w:rsid w:val="00A91A5B"/>
    <w:rsid w:val="00A952BE"/>
    <w:rsid w:val="00A95677"/>
    <w:rsid w:val="00A95CDC"/>
    <w:rsid w:val="00A96155"/>
    <w:rsid w:val="00AA7581"/>
    <w:rsid w:val="00AA78BD"/>
    <w:rsid w:val="00AA7E85"/>
    <w:rsid w:val="00AB1DE0"/>
    <w:rsid w:val="00AB2DB7"/>
    <w:rsid w:val="00AB3D30"/>
    <w:rsid w:val="00AB4813"/>
    <w:rsid w:val="00AC4692"/>
    <w:rsid w:val="00AC6910"/>
    <w:rsid w:val="00AC7054"/>
    <w:rsid w:val="00AC7985"/>
    <w:rsid w:val="00AC7BC8"/>
    <w:rsid w:val="00AD2294"/>
    <w:rsid w:val="00AD3F80"/>
    <w:rsid w:val="00AD49AE"/>
    <w:rsid w:val="00AE0441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38D"/>
    <w:rsid w:val="00AF55B3"/>
    <w:rsid w:val="00AF76E9"/>
    <w:rsid w:val="00B01077"/>
    <w:rsid w:val="00B01553"/>
    <w:rsid w:val="00B0330B"/>
    <w:rsid w:val="00B033BD"/>
    <w:rsid w:val="00B03DF3"/>
    <w:rsid w:val="00B06952"/>
    <w:rsid w:val="00B07B0F"/>
    <w:rsid w:val="00B119A9"/>
    <w:rsid w:val="00B13C56"/>
    <w:rsid w:val="00B23BF4"/>
    <w:rsid w:val="00B242D3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43E5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1FD9"/>
    <w:rsid w:val="00B62304"/>
    <w:rsid w:val="00B62C5F"/>
    <w:rsid w:val="00B6314A"/>
    <w:rsid w:val="00B63767"/>
    <w:rsid w:val="00B65004"/>
    <w:rsid w:val="00B66AA7"/>
    <w:rsid w:val="00B67F7E"/>
    <w:rsid w:val="00B70BDF"/>
    <w:rsid w:val="00B70DA6"/>
    <w:rsid w:val="00B72345"/>
    <w:rsid w:val="00B73FE9"/>
    <w:rsid w:val="00B80E2F"/>
    <w:rsid w:val="00B811B0"/>
    <w:rsid w:val="00B8547A"/>
    <w:rsid w:val="00B8718E"/>
    <w:rsid w:val="00B91118"/>
    <w:rsid w:val="00B9144A"/>
    <w:rsid w:val="00B92F6D"/>
    <w:rsid w:val="00B94B5E"/>
    <w:rsid w:val="00B95699"/>
    <w:rsid w:val="00B95702"/>
    <w:rsid w:val="00B975CE"/>
    <w:rsid w:val="00BA0BA4"/>
    <w:rsid w:val="00BA40A7"/>
    <w:rsid w:val="00BA5891"/>
    <w:rsid w:val="00BA6559"/>
    <w:rsid w:val="00BB0755"/>
    <w:rsid w:val="00BB0A31"/>
    <w:rsid w:val="00BB0B80"/>
    <w:rsid w:val="00BB0C7D"/>
    <w:rsid w:val="00BB130F"/>
    <w:rsid w:val="00BB1F87"/>
    <w:rsid w:val="00BB22BB"/>
    <w:rsid w:val="00BB3AE8"/>
    <w:rsid w:val="00BB7A53"/>
    <w:rsid w:val="00BC0617"/>
    <w:rsid w:val="00BC09F6"/>
    <w:rsid w:val="00BC1D48"/>
    <w:rsid w:val="00BC2352"/>
    <w:rsid w:val="00BC2671"/>
    <w:rsid w:val="00BC429E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2963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04B2"/>
    <w:rsid w:val="00C214A5"/>
    <w:rsid w:val="00C2216B"/>
    <w:rsid w:val="00C2229D"/>
    <w:rsid w:val="00C236FF"/>
    <w:rsid w:val="00C276F5"/>
    <w:rsid w:val="00C27856"/>
    <w:rsid w:val="00C31806"/>
    <w:rsid w:val="00C32D56"/>
    <w:rsid w:val="00C335AD"/>
    <w:rsid w:val="00C3506A"/>
    <w:rsid w:val="00C352F1"/>
    <w:rsid w:val="00C358F9"/>
    <w:rsid w:val="00C3619D"/>
    <w:rsid w:val="00C364D3"/>
    <w:rsid w:val="00C3693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764BF"/>
    <w:rsid w:val="00C81073"/>
    <w:rsid w:val="00C8162E"/>
    <w:rsid w:val="00C81BBC"/>
    <w:rsid w:val="00C82484"/>
    <w:rsid w:val="00C83422"/>
    <w:rsid w:val="00C83D2C"/>
    <w:rsid w:val="00C84EA5"/>
    <w:rsid w:val="00C84F2E"/>
    <w:rsid w:val="00C86E8C"/>
    <w:rsid w:val="00C87838"/>
    <w:rsid w:val="00C91A97"/>
    <w:rsid w:val="00C92E3A"/>
    <w:rsid w:val="00C93B0E"/>
    <w:rsid w:val="00C95183"/>
    <w:rsid w:val="00C959CE"/>
    <w:rsid w:val="00C96B7C"/>
    <w:rsid w:val="00C97F17"/>
    <w:rsid w:val="00CA0183"/>
    <w:rsid w:val="00CA05EF"/>
    <w:rsid w:val="00CA0B88"/>
    <w:rsid w:val="00CA18C8"/>
    <w:rsid w:val="00CA36EE"/>
    <w:rsid w:val="00CA37F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818"/>
    <w:rsid w:val="00CC5A88"/>
    <w:rsid w:val="00CC6AE1"/>
    <w:rsid w:val="00CC7171"/>
    <w:rsid w:val="00CD0B19"/>
    <w:rsid w:val="00CD173E"/>
    <w:rsid w:val="00CD1ECD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0948"/>
    <w:rsid w:val="00D115AA"/>
    <w:rsid w:val="00D117A0"/>
    <w:rsid w:val="00D1229E"/>
    <w:rsid w:val="00D14F81"/>
    <w:rsid w:val="00D15320"/>
    <w:rsid w:val="00D2134B"/>
    <w:rsid w:val="00D229AF"/>
    <w:rsid w:val="00D2432A"/>
    <w:rsid w:val="00D2555A"/>
    <w:rsid w:val="00D265BF"/>
    <w:rsid w:val="00D30BE9"/>
    <w:rsid w:val="00D31D93"/>
    <w:rsid w:val="00D33CFF"/>
    <w:rsid w:val="00D3415C"/>
    <w:rsid w:val="00D34AE4"/>
    <w:rsid w:val="00D34FEC"/>
    <w:rsid w:val="00D3507B"/>
    <w:rsid w:val="00D35592"/>
    <w:rsid w:val="00D35BB4"/>
    <w:rsid w:val="00D35C82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4740C"/>
    <w:rsid w:val="00D501F9"/>
    <w:rsid w:val="00D54FE3"/>
    <w:rsid w:val="00D550F7"/>
    <w:rsid w:val="00D558DD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0AE1"/>
    <w:rsid w:val="00D716B2"/>
    <w:rsid w:val="00D7207F"/>
    <w:rsid w:val="00D723CE"/>
    <w:rsid w:val="00D73AF5"/>
    <w:rsid w:val="00D75324"/>
    <w:rsid w:val="00D77F30"/>
    <w:rsid w:val="00D82966"/>
    <w:rsid w:val="00D83E9C"/>
    <w:rsid w:val="00D86515"/>
    <w:rsid w:val="00D868DB"/>
    <w:rsid w:val="00D86E15"/>
    <w:rsid w:val="00D902EE"/>
    <w:rsid w:val="00D92124"/>
    <w:rsid w:val="00D93586"/>
    <w:rsid w:val="00D93E02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0BB9"/>
    <w:rsid w:val="00DD34C2"/>
    <w:rsid w:val="00DD482F"/>
    <w:rsid w:val="00DD5578"/>
    <w:rsid w:val="00DD64DA"/>
    <w:rsid w:val="00DE1985"/>
    <w:rsid w:val="00DE6270"/>
    <w:rsid w:val="00DE678D"/>
    <w:rsid w:val="00DE7927"/>
    <w:rsid w:val="00DE797D"/>
    <w:rsid w:val="00DF24E4"/>
    <w:rsid w:val="00DF49F6"/>
    <w:rsid w:val="00DF52D4"/>
    <w:rsid w:val="00E01881"/>
    <w:rsid w:val="00E02652"/>
    <w:rsid w:val="00E05909"/>
    <w:rsid w:val="00E05DF1"/>
    <w:rsid w:val="00E06AB9"/>
    <w:rsid w:val="00E105B7"/>
    <w:rsid w:val="00E11C63"/>
    <w:rsid w:val="00E12DFD"/>
    <w:rsid w:val="00E154CA"/>
    <w:rsid w:val="00E17BF9"/>
    <w:rsid w:val="00E20D5B"/>
    <w:rsid w:val="00E23D2C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35884"/>
    <w:rsid w:val="00E369F8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AAF"/>
    <w:rsid w:val="00E67B69"/>
    <w:rsid w:val="00E70558"/>
    <w:rsid w:val="00E733B4"/>
    <w:rsid w:val="00E741CA"/>
    <w:rsid w:val="00E76448"/>
    <w:rsid w:val="00E770E7"/>
    <w:rsid w:val="00E7792F"/>
    <w:rsid w:val="00E77CDF"/>
    <w:rsid w:val="00E77E4A"/>
    <w:rsid w:val="00E80739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97C8F"/>
    <w:rsid w:val="00EA06A0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1342"/>
    <w:rsid w:val="00EC223D"/>
    <w:rsid w:val="00EC27C9"/>
    <w:rsid w:val="00EC6D57"/>
    <w:rsid w:val="00EC7F2E"/>
    <w:rsid w:val="00ED1069"/>
    <w:rsid w:val="00ED290C"/>
    <w:rsid w:val="00ED363A"/>
    <w:rsid w:val="00EE1B67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4415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0C09"/>
    <w:rsid w:val="00F148FE"/>
    <w:rsid w:val="00F151C7"/>
    <w:rsid w:val="00F15E58"/>
    <w:rsid w:val="00F15ED4"/>
    <w:rsid w:val="00F169AD"/>
    <w:rsid w:val="00F20CA4"/>
    <w:rsid w:val="00F22C01"/>
    <w:rsid w:val="00F236B4"/>
    <w:rsid w:val="00F23A97"/>
    <w:rsid w:val="00F24A82"/>
    <w:rsid w:val="00F30FE2"/>
    <w:rsid w:val="00F32F52"/>
    <w:rsid w:val="00F3334E"/>
    <w:rsid w:val="00F34E81"/>
    <w:rsid w:val="00F36C2B"/>
    <w:rsid w:val="00F36DD7"/>
    <w:rsid w:val="00F3707B"/>
    <w:rsid w:val="00F40423"/>
    <w:rsid w:val="00F41244"/>
    <w:rsid w:val="00F43059"/>
    <w:rsid w:val="00F44DEA"/>
    <w:rsid w:val="00F45B2A"/>
    <w:rsid w:val="00F46867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7EC"/>
    <w:rsid w:val="00F6385B"/>
    <w:rsid w:val="00F64619"/>
    <w:rsid w:val="00F649BD"/>
    <w:rsid w:val="00F64B58"/>
    <w:rsid w:val="00F664D0"/>
    <w:rsid w:val="00F71CB0"/>
    <w:rsid w:val="00F732CD"/>
    <w:rsid w:val="00F75563"/>
    <w:rsid w:val="00F7611F"/>
    <w:rsid w:val="00F76163"/>
    <w:rsid w:val="00F76CA2"/>
    <w:rsid w:val="00F81406"/>
    <w:rsid w:val="00F8335D"/>
    <w:rsid w:val="00F8629D"/>
    <w:rsid w:val="00F877CB"/>
    <w:rsid w:val="00F87814"/>
    <w:rsid w:val="00F961E4"/>
    <w:rsid w:val="00F96A2C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C6DEA"/>
    <w:rsid w:val="00FD0795"/>
    <w:rsid w:val="00FD0ACE"/>
    <w:rsid w:val="00FD1D87"/>
    <w:rsid w:val="00FD2367"/>
    <w:rsid w:val="00FD4E83"/>
    <w:rsid w:val="00FE1FD1"/>
    <w:rsid w:val="00FE221A"/>
    <w:rsid w:val="00FE23B7"/>
    <w:rsid w:val="00FE2D3D"/>
    <w:rsid w:val="00FE3141"/>
    <w:rsid w:val="00FE48E2"/>
    <w:rsid w:val="00FE5C2F"/>
    <w:rsid w:val="00FE6946"/>
    <w:rsid w:val="00FF4034"/>
    <w:rsid w:val="0CACA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50A2FAC5"/>
  <w15:chartTrackingRefBased/>
  <w15:docId w15:val="{A1377D46-764F-4C52-9259-4B818B6B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97C8F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ColorfulGrid-Accent11">
    <w:name w:val="Colorful Grid - Accent 11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E97C8F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styleId="HTMLCode">
    <w:name w:val="HTML Code"/>
    <w:uiPriority w:val="99"/>
    <w:semiHidden/>
    <w:unhideWhenUsed/>
    <w:rsid w:val="00473B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link w:val="HTMLPreformatted"/>
    <w:uiPriority w:val="99"/>
    <w:semiHidden/>
    <w:rsid w:val="00417948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662E4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358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icarocamelo/software-engineering-post-graduate/tree/dev/tcc-final-projec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63059-5C28-294C-AB14-F724A99B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</TotalTime>
  <Pages>21</Pages>
  <Words>2164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13827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Icaro Camelo</cp:lastModifiedBy>
  <cp:revision>2</cp:revision>
  <cp:lastPrinted>1900-01-01T05:00:00Z</cp:lastPrinted>
  <dcterms:created xsi:type="dcterms:W3CDTF">2020-10-07T02:33:00Z</dcterms:created>
  <dcterms:modified xsi:type="dcterms:W3CDTF">2020-10-07T02:33:00Z</dcterms:modified>
</cp:coreProperties>
</file>